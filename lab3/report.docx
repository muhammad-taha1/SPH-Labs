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9A8B5" w14:textId="77777777" w:rsidR="00280546" w:rsidRDefault="00EC68F1" w:rsidP="00EC68F1">
      <w:pPr>
        <w:pStyle w:val="Heading2"/>
        <w:rPr>
          <w:lang w:val="en-CA"/>
        </w:rPr>
      </w:pPr>
      <w:r>
        <w:rPr>
          <w:lang w:val="en-CA"/>
        </w:rPr>
        <w:t>Question 1</w:t>
      </w:r>
    </w:p>
    <w:p w14:paraId="1B79E114" w14:textId="6DEA1957" w:rsidR="00EC68F1" w:rsidRDefault="00CC10EE" w:rsidP="001064DA">
      <w:pPr>
        <w:pStyle w:val="ListParagraph"/>
        <w:numPr>
          <w:ilvl w:val="0"/>
          <w:numId w:val="1"/>
        </w:numPr>
        <w:jc w:val="both"/>
        <w:rPr>
          <w:lang w:val="en-CA"/>
        </w:rPr>
      </w:pPr>
      <w:r>
        <w:rPr>
          <w:lang w:val="en-CA"/>
        </w:rPr>
        <w:t>Sub-sampling the image changes the image resolution, since for each sub-samp</w:t>
      </w:r>
      <w:r w:rsidR="004023BD">
        <w:rPr>
          <w:lang w:val="en-CA"/>
        </w:rPr>
        <w:t>ling ratio, we skip pixels in both dimensions:</w:t>
      </w:r>
      <w:r>
        <w:rPr>
          <w:lang w:val="en-CA"/>
        </w:rPr>
        <w:t xml:space="preserve"> x and y direction</w:t>
      </w:r>
      <w:r w:rsidR="004023BD">
        <w:rPr>
          <w:lang w:val="en-CA"/>
        </w:rPr>
        <w:t>,</w:t>
      </w:r>
      <w:r>
        <w:rPr>
          <w:lang w:val="en-CA"/>
        </w:rPr>
        <w:t xml:space="preserve"> based on the ratio.</w:t>
      </w:r>
      <w:r w:rsidR="00787EFF">
        <w:rPr>
          <w:lang w:val="en-CA"/>
        </w:rPr>
        <w:t xml:space="preserve"> Figures 1 to 4 show the results obtained for each sub-sampling ratio.</w:t>
      </w:r>
      <w:r w:rsidR="004023BD">
        <w:rPr>
          <w:lang w:val="en-CA"/>
        </w:rPr>
        <w:t xml:space="preserve"> In case of subsampling in 2:1, the x-dimension</w:t>
      </w:r>
      <w:r w:rsidR="001064DA">
        <w:rPr>
          <w:lang w:val="en-CA"/>
        </w:rPr>
        <w:t xml:space="preserve"> is sub-sampled by 2 :1 ratio, while y-dimension hasn’t been sub-sampled, giving the image the stretched look as shown in Figure 1. For case of subsampling 4:1, both dimensions were subsample by 2:1 ratio giving result shown in Figure 2. For case of sub-sampling the image to a ratio of 8:1, the x-dimension is subsampled by 4:1 ratio, while y-dimension was sub-sampled by 2:1 ratio giving image shown in Figure 3. Finally, for case of sub-sampling image by 16:1 ratio, both dimensions are sub-sampled by 4:1 to 1 ratio, greatly decreasing image resolution, as shown in Figure 4.</w:t>
      </w:r>
      <w:r w:rsidR="00A50665">
        <w:rPr>
          <w:lang w:val="en-CA"/>
        </w:rPr>
        <w:t xml:space="preserve"> The MATLAB code to achieve sub-sampling is shown in </w:t>
      </w:r>
      <w:r w:rsidR="00273F24">
        <w:rPr>
          <w:lang w:val="en-CA"/>
        </w:rPr>
        <w:t xml:space="preserve">Figure 30 </w:t>
      </w:r>
      <w:r w:rsidR="00A50665">
        <w:rPr>
          <w:lang w:val="en-CA"/>
        </w:rPr>
        <w:t>in Appendix.</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lang w:val="en-CA" w:eastAsia="en-CA"/>
        </w:rPr>
        <w:drawing>
          <wp:inline distT="0" distB="0" distL="0" distR="0" wp14:anchorId="0EB29C10" wp14:editId="5A8FF522">
            <wp:extent cx="1794510" cy="353401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9204" t="4620" r="19672" b="10561"/>
                    <a:stretch/>
                  </pic:blipFill>
                  <pic:spPr bwMode="auto">
                    <a:xfrm>
                      <a:off x="0" y="0"/>
                      <a:ext cx="1799035" cy="3542927"/>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7719E642"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w:t>
      </w:r>
      <w:r w:rsidR="00CD1891">
        <w:rPr>
          <w:noProof/>
        </w:rPr>
        <w:fldChar w:fldCharType="end"/>
      </w:r>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lang w:val="en-CA" w:eastAsia="en-CA"/>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344B179E"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w:t>
      </w:r>
      <w:r w:rsidR="00CD1891">
        <w:rPr>
          <w:noProof/>
        </w:rPr>
        <w:fldChar w:fldCharType="end"/>
      </w:r>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lang w:val="en-CA" w:eastAsia="en-CA"/>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31845ADE"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3</w:t>
      </w:r>
      <w:r w:rsidR="00CD1891">
        <w:rPr>
          <w:noProof/>
        </w:rPr>
        <w:fldChar w:fldCharType="end"/>
      </w:r>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lang w:val="en-CA" w:eastAsia="en-CA"/>
        </w:rPr>
        <w:drawing>
          <wp:inline distT="0" distB="0" distL="0" distR="0" wp14:anchorId="24600774" wp14:editId="379DAA1B">
            <wp:extent cx="1727835" cy="1727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7425" t="12612" r="28094" b="27477"/>
                    <a:stretch/>
                  </pic:blipFill>
                  <pic:spPr bwMode="auto">
                    <a:xfrm>
                      <a:off x="0" y="0"/>
                      <a:ext cx="1727835" cy="172783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4149462C"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4</w:t>
      </w:r>
      <w:r w:rsidR="00CD1891">
        <w:rPr>
          <w:noProof/>
        </w:rPr>
        <w:fldChar w:fldCharType="end"/>
      </w:r>
      <w:r>
        <w:t>: Sub-sampling 16:1</w:t>
      </w:r>
    </w:p>
    <w:p w14:paraId="54BE072D" w14:textId="2E445915" w:rsidR="00104E6E" w:rsidRDefault="009F50A3" w:rsidP="001064DA">
      <w:pPr>
        <w:pStyle w:val="ListParagraph"/>
        <w:numPr>
          <w:ilvl w:val="0"/>
          <w:numId w:val="1"/>
        </w:numPr>
        <w:jc w:val="both"/>
        <w:rPr>
          <w:lang w:val="en-CA"/>
        </w:rPr>
      </w:pPr>
      <w:r>
        <w:rPr>
          <w:lang w:val="en-CA"/>
        </w:rPr>
        <w:t>Figures 5 to 8 show the results obtained via quantization. As can be seen, 1 and 2 bit qu</w:t>
      </w:r>
      <w:r w:rsidR="001064DA">
        <w:rPr>
          <w:lang w:val="en-CA"/>
        </w:rPr>
        <w:t xml:space="preserve">antization gives false contours, because intensity of image is just represented by 2 values instead of 255 values in 1 bit quantization, and 4 values instead of 255 values in 2 bit quantization. </w:t>
      </w:r>
      <w:r w:rsidR="00A93CCB">
        <w:rPr>
          <w:lang w:val="en-CA"/>
        </w:rPr>
        <w:t>The script used to achieve quantization can be seen in Figure 31 in Appendix.</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lang w:val="en-CA" w:eastAsia="en-CA"/>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518413E2" w:rsidR="00DB248A" w:rsidRPr="00046E9C" w:rsidRDefault="009F50A3" w:rsidP="00046E9C">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5</w:t>
      </w:r>
      <w:r w:rsidR="00CD1891">
        <w:rPr>
          <w:noProof/>
        </w:rPr>
        <w:fldChar w:fldCharType="end"/>
      </w:r>
      <w:r>
        <w:t>: 1 bit quantization</w:t>
      </w:r>
    </w:p>
    <w:p w14:paraId="0C8EED3D" w14:textId="77777777" w:rsidR="009F50A3" w:rsidRDefault="009F50A3" w:rsidP="009F50A3">
      <w:pPr>
        <w:keepNext/>
        <w:jc w:val="center"/>
      </w:pPr>
      <w:r w:rsidRPr="009F50A3">
        <w:rPr>
          <w:noProof/>
          <w:lang w:val="en-CA" w:eastAsia="en-CA"/>
        </w:rPr>
        <w:lastRenderedPageBreak/>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44289D7A" w:rsidR="009F50A3" w:rsidRDefault="009F50A3" w:rsidP="009F50A3">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6</w:t>
      </w:r>
      <w:r w:rsidR="00CD1891">
        <w:rPr>
          <w:noProof/>
        </w:rPr>
        <w:fldChar w:fldCharType="end"/>
      </w:r>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lang w:val="en-CA" w:eastAsia="en-CA"/>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0A0B8590" w:rsidR="009F50A3" w:rsidRDefault="009F50A3" w:rsidP="009F50A3">
      <w:pPr>
        <w:pStyle w:val="Caption"/>
        <w:jc w:val="center"/>
        <w:rPr>
          <w:noProof/>
        </w:rPr>
      </w:pPr>
      <w:r>
        <w:t xml:space="preserve">Figure </w:t>
      </w:r>
      <w:r w:rsidR="00CD1891">
        <w:fldChar w:fldCharType="begin"/>
      </w:r>
      <w:r w:rsidR="00CD1891">
        <w:instrText xml:space="preserve"> SEQ Figure \* ARABIC </w:instrText>
      </w:r>
      <w:r w:rsidR="00CD1891">
        <w:fldChar w:fldCharType="separate"/>
      </w:r>
      <w:r w:rsidR="000F04A2">
        <w:rPr>
          <w:noProof/>
        </w:rPr>
        <w:t>7</w:t>
      </w:r>
      <w:r w:rsidR="00CD1891">
        <w:rPr>
          <w:noProof/>
        </w:rPr>
        <w:fldChar w:fldCharType="end"/>
      </w:r>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lang w:val="en-CA" w:eastAsia="en-CA"/>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61BDD20D" w:rsidR="009F50A3" w:rsidRDefault="009F50A3" w:rsidP="009F50A3">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8</w:t>
      </w:r>
      <w:r w:rsidR="00CD1891">
        <w:rPr>
          <w:noProof/>
        </w:rPr>
        <w:fldChar w:fldCharType="end"/>
      </w:r>
      <w:r>
        <w:t>: 6 bit quantization</w:t>
      </w:r>
    </w:p>
    <w:p w14:paraId="2279CDFA" w14:textId="1DC95CCC" w:rsidR="005D209D" w:rsidRPr="00C35C5E" w:rsidRDefault="004E05D2" w:rsidP="001064DA">
      <w:pPr>
        <w:pStyle w:val="ListParagraph"/>
        <w:numPr>
          <w:ilvl w:val="0"/>
          <w:numId w:val="1"/>
        </w:numPr>
        <w:jc w:val="both"/>
        <w:rPr>
          <w:lang w:val="en-CA"/>
        </w:rPr>
      </w:pPr>
      <w:r>
        <w:rPr>
          <w:lang w:val="en-CA"/>
        </w:rPr>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w:t>
      </w:r>
      <w:proofErr w:type="spellStart"/>
      <w:r>
        <w:rPr>
          <w:lang w:val="en-CA"/>
        </w:rPr>
        <w:t>dB.</w:t>
      </w:r>
      <w:proofErr w:type="spellEnd"/>
      <w:r>
        <w:rPr>
          <w:lang w:val="en-CA"/>
        </w:rPr>
        <w:t xml:space="preserve"> </w:t>
      </w:r>
      <w:r w:rsidR="001064DA">
        <w:rPr>
          <w:lang w:val="en-CA"/>
        </w:rPr>
        <w:t>Larger SNR</w:t>
      </w:r>
      <w:r w:rsidR="001064DA">
        <w:t xml:space="preserve">’s such as 40dB, 30dB, 25dB, 20dB and 10dB result in much better perceived image quality, while lower SNR values decrease perceived image quality as noise is equal, in case of 0dB, l if not more than the signal, in cases of -10dB and -30dB. </w:t>
      </w:r>
      <w:r>
        <w:rPr>
          <w:lang w:val="en-CA"/>
        </w:rPr>
        <w:t>The resulting image in these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r w:rsidR="0060571E">
        <w:rPr>
          <w:lang w:val="en-CA"/>
        </w:rPr>
        <w:t xml:space="preserve"> The script used to add Gaussian noise can be seen in Figure 32 in Appendix.</w:t>
      </w:r>
    </w:p>
    <w:p w14:paraId="35DFAE76" w14:textId="77777777" w:rsidR="004E05D2" w:rsidRDefault="004E05D2" w:rsidP="004E05D2">
      <w:pPr>
        <w:keepNext/>
        <w:jc w:val="center"/>
      </w:pPr>
      <w:r w:rsidRPr="004E05D2">
        <w:rPr>
          <w:noProof/>
          <w:lang w:val="en-CA" w:eastAsia="en-CA"/>
        </w:rPr>
        <w:lastRenderedPageBreak/>
        <w:drawing>
          <wp:inline distT="0" distB="0" distL="0" distR="0" wp14:anchorId="377D15D4" wp14:editId="40262B92">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18" t="4500" r="11968" b="9779"/>
                    <a:stretch/>
                  </pic:blipFill>
                  <pic:spPr bwMode="auto">
                    <a:xfrm>
                      <a:off x="0" y="0"/>
                      <a:ext cx="3324225" cy="3308675"/>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18E07221" w:rsidR="00C35C5E" w:rsidRDefault="004E05D2" w:rsidP="00F53BB9">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0F04A2">
        <w:rPr>
          <w:noProof/>
        </w:rPr>
        <w:t>9</w:t>
      </w:r>
      <w:r w:rsidR="00CD1891">
        <w:rPr>
          <w:noProof/>
        </w:rPr>
        <w:fldChar w:fldCharType="end"/>
      </w:r>
      <w:r>
        <w:t>: Gaussian noise with SNR = -3</w:t>
      </w:r>
      <w:r w:rsidRPr="00477F92">
        <w:t>0dB</w:t>
      </w:r>
    </w:p>
    <w:p w14:paraId="3EAA8141" w14:textId="77777777" w:rsidR="004E05D2" w:rsidRDefault="004E05D2" w:rsidP="004E05D2">
      <w:pPr>
        <w:keepNext/>
        <w:jc w:val="center"/>
      </w:pPr>
      <w:r w:rsidRPr="004E05D2">
        <w:rPr>
          <w:noProof/>
          <w:lang w:val="en-CA" w:eastAsia="en-CA"/>
        </w:rPr>
        <w:drawing>
          <wp:inline distT="0" distB="0" distL="0" distR="0" wp14:anchorId="2C4BC03A" wp14:editId="1D9C0E28">
            <wp:extent cx="3530096"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13" t="4550" r="11548" b="10019"/>
                    <a:stretch/>
                  </pic:blipFill>
                  <pic:spPr bwMode="auto">
                    <a:xfrm>
                      <a:off x="0" y="0"/>
                      <a:ext cx="3543164" cy="3518176"/>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283C1AEB" w:rsidR="00D76243" w:rsidRPr="00EB1854" w:rsidRDefault="004E05D2" w:rsidP="00EB1854">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10</w:t>
      </w:r>
      <w:r w:rsidR="00CD1891">
        <w:rPr>
          <w:noProof/>
        </w:rPr>
        <w:fldChar w:fldCharType="end"/>
      </w:r>
      <w:r>
        <w:t>: Gaussian noise with SNR = -10dB</w:t>
      </w:r>
    </w:p>
    <w:p w14:paraId="21B98DBA" w14:textId="77777777" w:rsidR="004E05D2" w:rsidRDefault="004E05D2" w:rsidP="004E05D2">
      <w:pPr>
        <w:keepNext/>
        <w:jc w:val="center"/>
      </w:pPr>
      <w:r w:rsidRPr="004E05D2">
        <w:rPr>
          <w:noProof/>
          <w:lang w:val="en-CA" w:eastAsia="en-CA"/>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51CD5B40" w:rsidR="004E05D2" w:rsidRDefault="004E05D2" w:rsidP="004E05D2">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11</w:t>
      </w:r>
      <w:r w:rsidR="00CD1891">
        <w:rPr>
          <w:noProof/>
        </w:rPr>
        <w:fldChar w:fldCharType="end"/>
      </w:r>
      <w:r>
        <w:t xml:space="preserve">: Gaussian noise with SNR = </w:t>
      </w:r>
      <w:r w:rsidRPr="00DE4DFA">
        <w:t>0dB</w:t>
      </w:r>
    </w:p>
    <w:p w14:paraId="2CE791AF" w14:textId="77777777" w:rsidR="004E05D2" w:rsidRDefault="004E05D2" w:rsidP="004E05D2">
      <w:pPr>
        <w:keepNext/>
        <w:jc w:val="center"/>
      </w:pPr>
      <w:r w:rsidRPr="004E05D2">
        <w:rPr>
          <w:noProof/>
          <w:lang w:val="en-CA" w:eastAsia="en-CA"/>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0215A4AA" w:rsidR="004E05D2" w:rsidRDefault="004E05D2" w:rsidP="004E05D2">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12</w:t>
      </w:r>
      <w:r w:rsidR="00CD1891">
        <w:rPr>
          <w:noProof/>
        </w:rPr>
        <w:fldChar w:fldCharType="end"/>
      </w:r>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lang w:val="en-CA" w:eastAsia="en-CA"/>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6D41759B" w:rsidR="00AA1F25" w:rsidRDefault="00AA1F25" w:rsidP="00AA1F25">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13</w:t>
      </w:r>
      <w:r w:rsidR="00CD1891">
        <w:rPr>
          <w:noProof/>
        </w:rPr>
        <w:fldChar w:fldCharType="end"/>
      </w:r>
      <w:r>
        <w:t>: Gaussian noise with SNR = 3</w:t>
      </w:r>
      <w:r w:rsidRPr="007F210F">
        <w:t>0dB</w:t>
      </w:r>
    </w:p>
    <w:p w14:paraId="4784E59C" w14:textId="26078EAE" w:rsidR="00CD672C" w:rsidRPr="00E24831" w:rsidRDefault="003D6520" w:rsidP="004023BD">
      <w:pPr>
        <w:pStyle w:val="ListParagraph"/>
        <w:numPr>
          <w:ilvl w:val="0"/>
          <w:numId w:val="1"/>
        </w:numPr>
        <w:jc w:val="both"/>
      </w:pPr>
      <w:r w:rsidRPr="00F71F89">
        <w:rPr>
          <w:lang w:val="en-CA"/>
        </w:rPr>
        <w:t xml:space="preserve">The resulting image obtained by corrupting the pixels with </w:t>
      </w:r>
      <w:proofErr w:type="spellStart"/>
      <w:r w:rsidRPr="00F71F89">
        <w:rPr>
          <w:lang w:val="en-CA"/>
        </w:rPr>
        <w:t>i.i.d</w:t>
      </w:r>
      <w:proofErr w:type="spellEnd"/>
      <w:r w:rsidRPr="00F71F89">
        <w:rPr>
          <w:lang w:val="en-CA"/>
        </w:rPr>
        <w:t xml:space="preserve"> noise for impulse probability 0.1, 1, 5 and 10 percent is shown from figures 14 to 18 respectively. To calculate the SNR, the </w:t>
      </w:r>
      <w:proofErr w:type="spellStart"/>
      <w:r w:rsidRPr="00F71F89">
        <w:rPr>
          <w:lang w:val="en-CA"/>
        </w:rPr>
        <w:t>P</w:t>
      </w:r>
      <w:r w:rsidRPr="00F71F89">
        <w:rPr>
          <w:vertAlign w:val="subscript"/>
          <w:lang w:val="en-CA"/>
        </w:rPr>
        <w:t>noise</w:t>
      </w:r>
      <w:proofErr w:type="spellEnd"/>
      <w:r>
        <w:t xml:space="preserve"> was calculated by squaring each entry in the noise matrix and summing the result. </w:t>
      </w:r>
      <w:proofErr w:type="spellStart"/>
      <w:r>
        <w:t>P</w:t>
      </w:r>
      <w:r w:rsidRPr="00F71F89">
        <w:rPr>
          <w:vertAlign w:val="subscript"/>
        </w:rPr>
        <w:t>image</w:t>
      </w:r>
      <w:proofErr w:type="spellEnd"/>
      <w:r>
        <w:t xml:space="preserve"> was calculated in a similar manner, and the two powers divided by each other to arrive at the SNR. </w:t>
      </w:r>
      <w:r w:rsidR="00CE3EBD">
        <w:t xml:space="preserve">Log10 of this result was taken and then multiplied by 10 to arrive at SNR in </w:t>
      </w:r>
      <w:proofErr w:type="spellStart"/>
      <w:r w:rsidR="00CE3EBD">
        <w:t>dB.</w:t>
      </w:r>
      <w:proofErr w:type="spellEnd"/>
      <w:r w:rsidR="009519F1">
        <w:t xml:space="preserve"> For 0.1</w:t>
      </w:r>
      <w:r w:rsidR="00E645CA">
        <w:t>%</w:t>
      </w:r>
      <w:r w:rsidR="009519F1">
        <w:t xml:space="preserve"> probability, the SNR = 30.81 </w:t>
      </w:r>
      <w:proofErr w:type="spellStart"/>
      <w:r w:rsidR="009519F1">
        <w:t>dB.</w:t>
      </w:r>
      <w:proofErr w:type="spellEnd"/>
      <w:r w:rsidR="00F71F89">
        <w:t xml:space="preserve"> For 1</w:t>
      </w:r>
      <w:r w:rsidR="00E645CA">
        <w:t>%</w:t>
      </w:r>
      <w:r w:rsidR="00F71F89">
        <w:t xml:space="preserve"> probability, SNR = 21.07 </w:t>
      </w:r>
      <w:proofErr w:type="spellStart"/>
      <w:r w:rsidR="00F71F89">
        <w:t>dB.</w:t>
      </w:r>
      <w:proofErr w:type="spellEnd"/>
      <w:r w:rsidR="00246C66">
        <w:t xml:space="preserve"> For 5</w:t>
      </w:r>
      <w:r w:rsidR="00E645CA">
        <w:t>%</w:t>
      </w:r>
      <w:r w:rsidR="00246C66">
        <w:t xml:space="preserve"> probability, SNR = 14.17 </w:t>
      </w:r>
      <w:proofErr w:type="spellStart"/>
      <w:r w:rsidR="00246C66">
        <w:t>dB.</w:t>
      </w:r>
      <w:proofErr w:type="spellEnd"/>
      <w:r w:rsidR="00246C66">
        <w:t xml:space="preserve"> </w:t>
      </w:r>
      <w:r w:rsidR="00C30B74">
        <w:t>For 10</w:t>
      </w:r>
      <w:r w:rsidR="00E645CA">
        <w:t>%</w:t>
      </w:r>
      <w:r w:rsidR="00C30B74">
        <w:t xml:space="preserve"> probability, SNR = 11.16 </w:t>
      </w:r>
      <w:proofErr w:type="spellStart"/>
      <w:r w:rsidR="00C30B74">
        <w:t>dB.</w:t>
      </w:r>
      <w:proofErr w:type="spellEnd"/>
      <w:r w:rsidR="00657967">
        <w:t xml:space="preserve"> Figure 33 in appendix shows the script used to add impulsive noise.</w:t>
      </w:r>
    </w:p>
    <w:p w14:paraId="50695E66" w14:textId="77777777" w:rsidR="00F71F89" w:rsidRDefault="00F71F89" w:rsidP="00F71F89">
      <w:pPr>
        <w:keepNext/>
        <w:jc w:val="center"/>
      </w:pPr>
      <w:r w:rsidRPr="00F71F89">
        <w:rPr>
          <w:noProof/>
          <w:lang w:val="en-CA" w:eastAsia="en-CA"/>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0B4D024E" w:rsidR="00F71F89" w:rsidRDefault="00F71F89" w:rsidP="00F71F89">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14</w:t>
      </w:r>
      <w:r w:rsidR="00CD1891">
        <w:rPr>
          <w:noProof/>
        </w:rPr>
        <w:fldChar w:fldCharType="end"/>
      </w:r>
      <w:r>
        <w:t xml:space="preserve">: probability </w:t>
      </w:r>
      <w:proofErr w:type="spellStart"/>
      <w:r>
        <w:t>iid</w:t>
      </w:r>
      <w:proofErr w:type="spellEnd"/>
      <w:r>
        <w:t xml:space="preserve"> = 0.1%</w:t>
      </w:r>
    </w:p>
    <w:p w14:paraId="30944ADD" w14:textId="77777777" w:rsidR="00F71F89" w:rsidRDefault="00F71F89" w:rsidP="00F71F89"/>
    <w:p w14:paraId="4408D9D3" w14:textId="77777777" w:rsidR="00F71F89" w:rsidRDefault="00F71F89" w:rsidP="00F71F89">
      <w:pPr>
        <w:keepNext/>
        <w:jc w:val="center"/>
      </w:pPr>
      <w:r w:rsidRPr="00F71F89">
        <w:rPr>
          <w:noProof/>
          <w:lang w:val="en-CA" w:eastAsia="en-CA"/>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18027447" w:rsidR="00205B18" w:rsidRPr="00205B18" w:rsidRDefault="00F71F89" w:rsidP="00205B18">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15</w:t>
      </w:r>
      <w:r w:rsidR="00CD1891">
        <w:rPr>
          <w:noProof/>
        </w:rPr>
        <w:fldChar w:fldCharType="end"/>
      </w:r>
      <w:r>
        <w:t xml:space="preserve">: probability </w:t>
      </w:r>
      <w:proofErr w:type="spellStart"/>
      <w:r>
        <w:t>iid</w:t>
      </w:r>
      <w:proofErr w:type="spellEnd"/>
      <w:r>
        <w:t xml:space="preserve"> = 1%</w:t>
      </w:r>
    </w:p>
    <w:p w14:paraId="6E97C86F" w14:textId="77777777" w:rsidR="00565EAB" w:rsidRDefault="00565EAB" w:rsidP="00565EAB">
      <w:pPr>
        <w:keepNext/>
        <w:jc w:val="center"/>
      </w:pPr>
      <w:r w:rsidRPr="00565EAB">
        <w:rPr>
          <w:noProof/>
          <w:lang w:val="en-CA" w:eastAsia="en-CA"/>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0C493E3D" w:rsidR="00565EAB" w:rsidRDefault="00565EAB" w:rsidP="00565EAB">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16</w:t>
      </w:r>
      <w:r w:rsidR="00CD1891">
        <w:rPr>
          <w:noProof/>
        </w:rPr>
        <w:fldChar w:fldCharType="end"/>
      </w:r>
      <w:r>
        <w:t xml:space="preserve">: probability </w:t>
      </w:r>
      <w:proofErr w:type="spellStart"/>
      <w:r>
        <w:t>iid</w:t>
      </w:r>
      <w:proofErr w:type="spellEnd"/>
      <w:r>
        <w:t xml:space="preserve">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lang w:val="en-CA" w:eastAsia="en-CA"/>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2CE8D9BD" w:rsidR="00565EAB" w:rsidRPr="00565EAB" w:rsidRDefault="00C30B74" w:rsidP="00C30B74">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17</w:t>
      </w:r>
      <w:r w:rsidR="00CD1891">
        <w:rPr>
          <w:noProof/>
        </w:rPr>
        <w:fldChar w:fldCharType="end"/>
      </w:r>
      <w:r>
        <w:t xml:space="preserve">: probability </w:t>
      </w:r>
      <w:proofErr w:type="spellStart"/>
      <w:r>
        <w:t>iid</w:t>
      </w:r>
      <w:proofErr w:type="spellEnd"/>
      <w:r>
        <w:t xml:space="preserve"> = 10%</w:t>
      </w:r>
    </w:p>
    <w:p w14:paraId="2DC0FE15" w14:textId="77777777" w:rsidR="00257753" w:rsidRPr="00E47223" w:rsidRDefault="001F5A7B" w:rsidP="00257753">
      <w:pPr>
        <w:pStyle w:val="ListParagraph"/>
        <w:numPr>
          <w:ilvl w:val="0"/>
          <w:numId w:val="1"/>
        </w:numPr>
        <w:rPr>
          <w:lang w:val="en-CA"/>
        </w:rPr>
      </w:pPr>
      <w:r>
        <w:rPr>
          <w:lang w:val="en-CA"/>
        </w:rPr>
        <w:lastRenderedPageBreak/>
        <w:t xml:space="preserve">The Gaussian noise seems to add black pixels as noise in the image, whereas the </w:t>
      </w:r>
      <w:proofErr w:type="spellStart"/>
      <w:r>
        <w:rPr>
          <w:lang w:val="en-CA"/>
        </w:rPr>
        <w:t>i</w:t>
      </w:r>
      <w:r w:rsidR="00E07ECB">
        <w:rPr>
          <w:lang w:val="en-CA"/>
        </w:rPr>
        <w:t>.</w:t>
      </w:r>
      <w:r>
        <w:rPr>
          <w:lang w:val="en-CA"/>
        </w:rPr>
        <w:t>i</w:t>
      </w:r>
      <w:r w:rsidR="00E07ECB">
        <w:rPr>
          <w:lang w:val="en-CA"/>
        </w:rPr>
        <w:t>.</w:t>
      </w:r>
      <w:r>
        <w:rPr>
          <w:lang w:val="en-CA"/>
        </w:rPr>
        <w:t>d</w:t>
      </w:r>
      <w:proofErr w:type="spellEnd"/>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30226D65"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r w:rsidR="00384063">
        <w:rPr>
          <w:lang w:val="en-CA"/>
        </w:rPr>
        <w:t xml:space="preserve"> Figure 34 in Appendix shows how the images were blurred.</w:t>
      </w:r>
    </w:p>
    <w:p w14:paraId="76E6FA84" w14:textId="77777777" w:rsidR="00713209" w:rsidRDefault="00713209" w:rsidP="00713209">
      <w:pPr>
        <w:keepNext/>
        <w:jc w:val="center"/>
      </w:pPr>
      <w:r w:rsidRPr="00713209">
        <w:rPr>
          <w:noProof/>
          <w:lang w:val="en-CA" w:eastAsia="en-CA"/>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71C8BFD1" w:rsidR="00620AEC" w:rsidRDefault="00713209" w:rsidP="00620AEC">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0F04A2">
        <w:rPr>
          <w:noProof/>
        </w:rPr>
        <w:t>18</w:t>
      </w:r>
      <w:r w:rsidR="00CD1891">
        <w:rPr>
          <w:noProof/>
        </w:rPr>
        <w:fldChar w:fldCharType="end"/>
      </w:r>
      <w:r>
        <w:t>: blur image with N = 20</w:t>
      </w:r>
    </w:p>
    <w:p w14:paraId="3B8C42CC" w14:textId="77777777" w:rsidR="00713209" w:rsidRDefault="00713209" w:rsidP="00713209">
      <w:pPr>
        <w:keepNext/>
        <w:jc w:val="center"/>
      </w:pPr>
      <w:r w:rsidRPr="00713209">
        <w:rPr>
          <w:noProof/>
          <w:lang w:val="en-CA" w:eastAsia="en-CA"/>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1FCC4E96" w:rsidR="006D21F1" w:rsidRDefault="00713209" w:rsidP="00713209">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19</w:t>
      </w:r>
      <w:r w:rsidR="00CD1891">
        <w:rPr>
          <w:noProof/>
        </w:rPr>
        <w:fldChar w:fldCharType="end"/>
      </w:r>
      <w:r>
        <w:t>: blur image with N = 5</w:t>
      </w:r>
    </w:p>
    <w:p w14:paraId="7565A775" w14:textId="0D1E6F68" w:rsidR="005751C2" w:rsidRPr="0062792A" w:rsidRDefault="003423D6" w:rsidP="005D40F7">
      <w:pPr>
        <w:pStyle w:val="ListParagraph"/>
        <w:numPr>
          <w:ilvl w:val="0"/>
          <w:numId w:val="2"/>
        </w:numPr>
        <w:jc w:val="both"/>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r w:rsidR="00F65A30">
        <w:rPr>
          <w:lang w:val="en-CA"/>
        </w:rPr>
        <w:t xml:space="preserve"> Figure 35 shows the script used to reduce Gaussian noise.</w:t>
      </w:r>
    </w:p>
    <w:p w14:paraId="57D63414" w14:textId="77777777" w:rsidR="003423D6" w:rsidRDefault="005751C2" w:rsidP="003423D6">
      <w:pPr>
        <w:keepNext/>
        <w:jc w:val="center"/>
      </w:pPr>
      <w:r w:rsidRPr="005751C2">
        <w:rPr>
          <w:noProof/>
          <w:lang w:val="en-CA" w:eastAsia="en-CA"/>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49ABBF84" w:rsidR="003423D6" w:rsidRDefault="003423D6" w:rsidP="003423D6">
      <w:pPr>
        <w:pStyle w:val="Caption"/>
        <w:jc w:val="center"/>
        <w:rPr>
          <w:noProof/>
        </w:rPr>
      </w:pPr>
      <w:r>
        <w:t xml:space="preserve">Figure </w:t>
      </w:r>
      <w:r w:rsidR="00CD1891">
        <w:fldChar w:fldCharType="begin"/>
      </w:r>
      <w:r w:rsidR="00CD1891">
        <w:instrText xml:space="preserve"> SEQ Figure \* ARABIC </w:instrText>
      </w:r>
      <w:r w:rsidR="00CD1891">
        <w:fldChar w:fldCharType="separate"/>
      </w:r>
      <w:r w:rsidR="000F04A2">
        <w:rPr>
          <w:noProof/>
        </w:rPr>
        <w:t>20</w:t>
      </w:r>
      <w:r w:rsidR="00CD1891">
        <w:rPr>
          <w:noProof/>
        </w:rPr>
        <w:fldChar w:fldCharType="end"/>
      </w:r>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lang w:val="en-CA" w:eastAsia="en-CA"/>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35C578A8" w:rsidR="003423D6" w:rsidRDefault="003423D6" w:rsidP="003423D6">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21</w:t>
      </w:r>
      <w:r w:rsidR="00CD1891">
        <w:rPr>
          <w:noProof/>
        </w:rPr>
        <w:fldChar w:fldCharType="end"/>
      </w:r>
      <w:r>
        <w:t>: 5x5</w:t>
      </w:r>
      <w:r w:rsidRPr="00F4729F">
        <w:t xml:space="preserve"> low pass filter on image with Gaussian noise. SNR = 10dB</w:t>
      </w:r>
    </w:p>
    <w:p w14:paraId="00A80E1C" w14:textId="58583DD0" w:rsidR="00BF474B" w:rsidRPr="00262129" w:rsidRDefault="00086548" w:rsidP="005D40F7">
      <w:pPr>
        <w:pStyle w:val="ListParagraph"/>
        <w:numPr>
          <w:ilvl w:val="0"/>
          <w:numId w:val="2"/>
        </w:numPr>
        <w:jc w:val="both"/>
        <w:rPr>
          <w:lang w:val="en-CA"/>
        </w:rPr>
      </w:pPr>
      <w:r>
        <w:rPr>
          <w:lang w:val="en-CA"/>
        </w:rPr>
        <w:t xml:space="preserve">For this experiment, the probability of </w:t>
      </w:r>
      <w:proofErr w:type="spellStart"/>
      <w:r>
        <w:rPr>
          <w:lang w:val="en-CA"/>
        </w:rPr>
        <w:t>i</w:t>
      </w:r>
      <w:r w:rsidR="0062792A">
        <w:rPr>
          <w:lang w:val="en-CA"/>
        </w:rPr>
        <w:t>.</w:t>
      </w:r>
      <w:r>
        <w:rPr>
          <w:lang w:val="en-CA"/>
        </w:rPr>
        <w:t>i</w:t>
      </w:r>
      <w:r w:rsidR="0062792A">
        <w:rPr>
          <w:lang w:val="en-CA"/>
        </w:rPr>
        <w:t>.</w:t>
      </w:r>
      <w:r>
        <w:rPr>
          <w:lang w:val="en-CA"/>
        </w:rPr>
        <w:t>d</w:t>
      </w:r>
      <w:proofErr w:type="spellEnd"/>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w:t>
      </w:r>
      <w:proofErr w:type="spellStart"/>
      <w:r w:rsidR="000071EC">
        <w:rPr>
          <w:lang w:val="en-CA"/>
        </w:rPr>
        <w:t>i</w:t>
      </w:r>
      <w:r w:rsidR="0084018D">
        <w:rPr>
          <w:lang w:val="en-CA"/>
        </w:rPr>
        <w:t>.</w:t>
      </w:r>
      <w:r w:rsidR="000071EC">
        <w:rPr>
          <w:lang w:val="en-CA"/>
        </w:rPr>
        <w:t>i</w:t>
      </w:r>
      <w:r w:rsidR="0084018D">
        <w:rPr>
          <w:lang w:val="en-CA"/>
        </w:rPr>
        <w:t>.</w:t>
      </w:r>
      <w:r w:rsidR="000071EC">
        <w:rPr>
          <w:lang w:val="en-CA"/>
        </w:rPr>
        <w:t>d</w:t>
      </w:r>
      <w:proofErr w:type="spellEnd"/>
      <w:r w:rsidR="0084018D">
        <w:rPr>
          <w:lang w:val="en-CA"/>
        </w:rPr>
        <w:t>.</w:t>
      </w:r>
      <w:r w:rsidR="000071EC">
        <w:rPr>
          <w:lang w:val="en-CA"/>
        </w:rPr>
        <w:t xml:space="preserve"> impulse created on the image, therefore fixing the noise.</w:t>
      </w:r>
      <w:r w:rsidR="002A762A">
        <w:rPr>
          <w:lang w:val="en-CA"/>
        </w:rPr>
        <w:t xml:space="preserve"> Figure 36 shows the script used to reduce impulsive noise</w:t>
      </w:r>
      <w:r w:rsidR="008F0F41">
        <w:rPr>
          <w:lang w:val="en-CA"/>
        </w:rPr>
        <w:t>.</w:t>
      </w:r>
    </w:p>
    <w:p w14:paraId="4A31E5C5" w14:textId="77777777" w:rsidR="00AD0C5B" w:rsidRDefault="00BF474B" w:rsidP="00AD0C5B">
      <w:pPr>
        <w:keepNext/>
        <w:jc w:val="center"/>
      </w:pPr>
      <w:r w:rsidRPr="00BF474B">
        <w:rPr>
          <w:noProof/>
          <w:lang w:val="en-CA" w:eastAsia="en-CA"/>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5171E33A" w:rsidR="00AD0C5B" w:rsidRDefault="00AD0C5B" w:rsidP="00AD0C5B">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22</w:t>
      </w:r>
      <w:r w:rsidR="00CD1891">
        <w:rPr>
          <w:noProof/>
        </w:rPr>
        <w:fldChar w:fldCharType="end"/>
      </w:r>
      <w:r>
        <w:t>: 3x3</w:t>
      </w:r>
      <w:r w:rsidRPr="00AC0190">
        <w:t xml:space="preserve"> low pas</w:t>
      </w:r>
      <w:r>
        <w:t xml:space="preserve">s filter on image with </w:t>
      </w:r>
      <w:proofErr w:type="spellStart"/>
      <w:r>
        <w:t>iid</w:t>
      </w:r>
      <w:proofErr w:type="spellEnd"/>
      <w:r>
        <w:t xml:space="preserve"> </w:t>
      </w:r>
      <w:r w:rsidRPr="00AC0190">
        <w:t xml:space="preserve">noise. </w:t>
      </w:r>
      <w:proofErr w:type="spellStart"/>
      <w:r>
        <w:t>Piid</w:t>
      </w:r>
      <w:proofErr w:type="spellEnd"/>
      <w:r>
        <w:t xml:space="preserve">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lang w:val="en-CA" w:eastAsia="en-CA"/>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28D212D5" w:rsidR="000071EC" w:rsidRDefault="000071EC" w:rsidP="000071EC">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23</w:t>
      </w:r>
      <w:r w:rsidR="00CD1891">
        <w:rPr>
          <w:noProof/>
        </w:rPr>
        <w:fldChar w:fldCharType="end"/>
      </w:r>
      <w:r>
        <w:t>: 5x5</w:t>
      </w:r>
      <w:r w:rsidRPr="008F5AF8">
        <w:t xml:space="preserve"> low pass filter on image with </w:t>
      </w:r>
      <w:proofErr w:type="spellStart"/>
      <w:r w:rsidRPr="008F5AF8">
        <w:t>iid</w:t>
      </w:r>
      <w:proofErr w:type="spellEnd"/>
      <w:r w:rsidRPr="008F5AF8">
        <w:t xml:space="preserve"> noise. </w:t>
      </w:r>
      <w:proofErr w:type="spellStart"/>
      <w:r w:rsidRPr="008F5AF8">
        <w:t>Piid</w:t>
      </w:r>
      <w:proofErr w:type="spellEnd"/>
      <w:r w:rsidRPr="008F5AF8">
        <w:t xml:space="preserve"> = 10%</w:t>
      </w:r>
    </w:p>
    <w:p w14:paraId="33C847CF" w14:textId="415FF22D" w:rsidR="00E0550B" w:rsidRPr="00E0550B" w:rsidRDefault="00AE34C9" w:rsidP="005D40F7">
      <w:pPr>
        <w:pStyle w:val="ListParagraph"/>
        <w:numPr>
          <w:ilvl w:val="0"/>
          <w:numId w:val="2"/>
        </w:numPr>
        <w:jc w:val="both"/>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w:t>
      </w:r>
      <w:proofErr w:type="spellStart"/>
      <w:r>
        <w:rPr>
          <w:lang w:val="en-CA"/>
        </w:rPr>
        <w:t>i</w:t>
      </w:r>
      <w:r w:rsidR="00E0550B">
        <w:rPr>
          <w:lang w:val="en-CA"/>
        </w:rPr>
        <w:t>.</w:t>
      </w:r>
      <w:r>
        <w:rPr>
          <w:lang w:val="en-CA"/>
        </w:rPr>
        <w:t>i</w:t>
      </w:r>
      <w:r w:rsidR="00E0550B">
        <w:rPr>
          <w:lang w:val="en-CA"/>
        </w:rPr>
        <w:t>.</w:t>
      </w:r>
      <w:r>
        <w:rPr>
          <w:lang w:val="en-CA"/>
        </w:rPr>
        <w:t>d</w:t>
      </w:r>
      <w:proofErr w:type="spellEnd"/>
      <w:r w:rsidR="00E0550B">
        <w:rPr>
          <w:lang w:val="en-CA"/>
        </w:rPr>
        <w:t>.</w:t>
      </w:r>
      <w:r>
        <w:rPr>
          <w:lang w:val="en-CA"/>
        </w:rPr>
        <w:t xml:space="preserve"> impulse encountered in most cases.</w:t>
      </w:r>
      <w:r w:rsidR="005D40F7">
        <w:rPr>
          <w:lang w:val="en-CA"/>
        </w:rPr>
        <w:t xml:space="preserve"> </w:t>
      </w:r>
      <w:r w:rsidR="00504708">
        <w:rPr>
          <w:lang w:val="en-CA"/>
        </w:rPr>
        <w:t xml:space="preserve">Thus, median filter works in removing most of the impulsive noise. </w:t>
      </w:r>
      <w:r w:rsidR="008F0F41">
        <w:rPr>
          <w:lang w:val="en-CA"/>
        </w:rPr>
        <w:t>Figure 37 shows the script used to reduce impulsive noise using Median filter.</w:t>
      </w:r>
    </w:p>
    <w:p w14:paraId="2577A64B" w14:textId="77777777" w:rsidR="00E0550B" w:rsidRDefault="00E0550B" w:rsidP="00E0550B">
      <w:pPr>
        <w:keepNext/>
        <w:jc w:val="center"/>
      </w:pPr>
      <w:r w:rsidRPr="00E0550B">
        <w:rPr>
          <w:noProof/>
          <w:lang w:val="en-CA" w:eastAsia="en-CA"/>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6EF1265D" w:rsidR="00E0550B" w:rsidRPr="00E0550B" w:rsidRDefault="00E0550B" w:rsidP="00E0550B">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0F04A2">
        <w:rPr>
          <w:noProof/>
        </w:rPr>
        <w:t>24</w:t>
      </w:r>
      <w:r w:rsidR="00CD1891">
        <w:rPr>
          <w:noProof/>
        </w:rPr>
        <w:fldChar w:fldCharType="end"/>
      </w:r>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lang w:val="en-CA" w:eastAsia="en-CA"/>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57A823F3" w:rsidR="00DE339A" w:rsidRDefault="00DE339A" w:rsidP="00DE339A">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25</w:t>
      </w:r>
      <w:r w:rsidR="00CD1891">
        <w:rPr>
          <w:noProof/>
        </w:rPr>
        <w:fldChar w:fldCharType="end"/>
      </w:r>
      <w:r>
        <w:t>: 5x5 median filter</w:t>
      </w:r>
    </w:p>
    <w:p w14:paraId="551D10D5" w14:textId="77777777" w:rsidR="00075145" w:rsidRPr="00075145" w:rsidRDefault="00075145" w:rsidP="00075145"/>
    <w:p w14:paraId="571B8BB3" w14:textId="786C45A4" w:rsidR="00134BF7" w:rsidRPr="00134BF7" w:rsidRDefault="00504708" w:rsidP="00504708">
      <w:pPr>
        <w:pStyle w:val="ListParagraph"/>
        <w:numPr>
          <w:ilvl w:val="0"/>
          <w:numId w:val="2"/>
        </w:numPr>
        <w:rPr>
          <w:lang w:val="en-CA"/>
        </w:rPr>
      </w:pPr>
      <w:r>
        <w:rPr>
          <w:lang w:val="en-CA"/>
        </w:rPr>
        <w:t xml:space="preserve">Applying the high pass filter </w:t>
      </w:r>
      <w:r w:rsidR="005A7405">
        <w:rPr>
          <w:lang w:val="en-CA"/>
        </w:rPr>
        <w:t xml:space="preserve">on the image gives the resulting image of </w:t>
      </w:r>
      <w:r w:rsidR="00947D8A">
        <w:rPr>
          <w:lang w:val="en-CA"/>
        </w:rPr>
        <w:t>F</w:t>
      </w:r>
      <w:r w:rsidR="005A7405">
        <w:rPr>
          <w:lang w:val="en-CA"/>
        </w:rPr>
        <w:t>igure 2</w:t>
      </w:r>
      <w:r w:rsidR="00947D8A">
        <w:rPr>
          <w:lang w:val="en-CA"/>
        </w:rPr>
        <w:t>6</w:t>
      </w:r>
      <w:r w:rsidR="005A7405">
        <w:rPr>
          <w:lang w:val="en-CA"/>
        </w:rPr>
        <w:t xml:space="preserve">. This seems to have </w:t>
      </w:r>
      <w:r>
        <w:rPr>
          <w:lang w:val="en-CA"/>
        </w:rPr>
        <w:t xml:space="preserve">passed the high intensity </w:t>
      </w:r>
      <w:r w:rsidR="005A7405">
        <w:rPr>
          <w:lang w:val="en-CA"/>
        </w:rPr>
        <w:t>pixels in the image, therefore giving a highlight effect.</w:t>
      </w:r>
      <w:r w:rsidR="00947D8A">
        <w:rPr>
          <w:lang w:val="en-CA"/>
        </w:rPr>
        <w:t xml:space="preserve"> Figure 38 shows the script used to pass the image through high pass filter</w:t>
      </w:r>
    </w:p>
    <w:p w14:paraId="56CB4770" w14:textId="77777777" w:rsidR="005A7405" w:rsidRDefault="005A7405" w:rsidP="005A7405">
      <w:pPr>
        <w:keepNext/>
        <w:jc w:val="center"/>
      </w:pPr>
      <w:r w:rsidRPr="005A7405">
        <w:rPr>
          <w:noProof/>
          <w:lang w:val="en-CA" w:eastAsia="en-CA"/>
        </w:rPr>
        <w:drawing>
          <wp:inline distT="0" distB="0" distL="0" distR="0" wp14:anchorId="23460188" wp14:editId="3292C8B4">
            <wp:extent cx="3295650" cy="3272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79" t="4582" r="11450" b="8970"/>
                    <a:stretch/>
                  </pic:blipFill>
                  <pic:spPr bwMode="auto">
                    <a:xfrm>
                      <a:off x="0" y="0"/>
                      <a:ext cx="3322326" cy="3299007"/>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2536E50D" w:rsidR="005A7405" w:rsidRDefault="005A7405" w:rsidP="005A7405">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26</w:t>
      </w:r>
      <w:r w:rsidR="00CD1891">
        <w:rPr>
          <w:noProof/>
        </w:rPr>
        <w:fldChar w:fldCharType="end"/>
      </w:r>
      <w:r>
        <w:t>: High pass filter result</w:t>
      </w:r>
    </w:p>
    <w:p w14:paraId="10971BF2" w14:textId="77777777" w:rsidR="00280313" w:rsidRDefault="00196BA8" w:rsidP="00196BA8">
      <w:pPr>
        <w:pStyle w:val="Heading2"/>
        <w:rPr>
          <w:lang w:val="en-CA"/>
        </w:rPr>
      </w:pPr>
      <w:r>
        <w:rPr>
          <w:lang w:val="en-CA"/>
        </w:rPr>
        <w:lastRenderedPageBreak/>
        <w:t>Question 3</w:t>
      </w:r>
    </w:p>
    <w:p w14:paraId="1017D18F" w14:textId="22D5A414" w:rsidR="00196BA8" w:rsidRDefault="00CD1891" w:rsidP="00AF7EA9">
      <w:pPr>
        <w:pStyle w:val="ListParagraph"/>
        <w:numPr>
          <w:ilvl w:val="0"/>
          <w:numId w:val="3"/>
        </w:numPr>
        <w:rPr>
          <w:b/>
          <w:color w:val="FF0000"/>
          <w:lang w:val="en-CA"/>
        </w:rPr>
      </w:pPr>
      <w:r>
        <w:rPr>
          <w:lang w:val="en-CA"/>
        </w:rPr>
        <w:t>Figure 27</w:t>
      </w:r>
      <w:r w:rsidR="00AF7EA9">
        <w:rPr>
          <w:lang w:val="en-CA"/>
        </w:rPr>
        <w:t xml:space="preserve"> shows the 2-D </w:t>
      </w:r>
      <w:proofErr w:type="spellStart"/>
      <w:r w:rsidR="00AF7EA9">
        <w:rPr>
          <w:lang w:val="en-CA"/>
        </w:rPr>
        <w:t>fft</w:t>
      </w:r>
      <w:proofErr w:type="spellEnd"/>
      <w:r w:rsidR="00AF7EA9">
        <w:rPr>
          <w:lang w:val="en-CA"/>
        </w:rPr>
        <w:t xml:space="preserve"> plot result on the original image.</w:t>
      </w:r>
      <w:r w:rsidR="00670492">
        <w:rPr>
          <w:lang w:val="en-CA"/>
        </w:rPr>
        <w:t xml:space="preserve"> </w:t>
      </w:r>
      <w:r w:rsidR="00670492" w:rsidRPr="00670492">
        <w:rPr>
          <w:b/>
          <w:color w:val="FF0000"/>
          <w:lang w:val="en-CA"/>
        </w:rPr>
        <w:t>Frequencies up till 500Hz are present??</w:t>
      </w:r>
      <w:r w:rsidR="00670492">
        <w:rPr>
          <w:b/>
          <w:color w:val="FF0000"/>
          <w:lang w:val="en-CA"/>
        </w:rPr>
        <w:t xml:space="preserve"> </w:t>
      </w:r>
      <w:proofErr w:type="spellStart"/>
      <w:r w:rsidR="00670492">
        <w:rPr>
          <w:b/>
          <w:color w:val="FF0000"/>
          <w:lang w:val="en-CA"/>
        </w:rPr>
        <w:t>SHorouq</w:t>
      </w:r>
      <w:proofErr w:type="spellEnd"/>
      <w:r w:rsidR="00670492">
        <w:rPr>
          <w:b/>
          <w:color w:val="FF0000"/>
          <w:lang w:val="en-CA"/>
        </w:rPr>
        <w:t>!!!!</w:t>
      </w:r>
      <w:r w:rsidR="00165934">
        <w:rPr>
          <w:b/>
          <w:color w:val="FF0000"/>
          <w:lang w:val="en-CA"/>
        </w:rPr>
        <w:t xml:space="preserve"> Taha, I don’t understand these plots!!! </w:t>
      </w:r>
    </w:p>
    <w:p w14:paraId="7CCF08BA" w14:textId="77777777" w:rsidR="00915C7B" w:rsidRPr="00915C7B" w:rsidRDefault="00915C7B" w:rsidP="00915C7B">
      <w:pPr>
        <w:pStyle w:val="ListParagraph"/>
        <w:numPr>
          <w:ilvl w:val="0"/>
          <w:numId w:val="3"/>
        </w:numPr>
        <w:rPr>
          <w:b/>
          <w:color w:val="FF0000"/>
          <w:lang w:val="en-CA"/>
        </w:rPr>
      </w:pPr>
    </w:p>
    <w:p w14:paraId="2D8EC71A" w14:textId="77777777" w:rsidR="00AF7EA9" w:rsidRDefault="00AF7EA9" w:rsidP="00AF7EA9">
      <w:pPr>
        <w:keepNext/>
        <w:jc w:val="center"/>
      </w:pPr>
      <w:r w:rsidRPr="00AF7EA9">
        <w:rPr>
          <w:noProof/>
          <w:lang w:val="en-CA" w:eastAsia="en-CA"/>
        </w:rPr>
        <w:drawing>
          <wp:inline distT="0" distB="0" distL="0" distR="0" wp14:anchorId="038A86FA" wp14:editId="7468E3D5">
            <wp:extent cx="46863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300" cy="3514725"/>
                    </a:xfrm>
                    <a:prstGeom prst="rect">
                      <a:avLst/>
                    </a:prstGeom>
                  </pic:spPr>
                </pic:pic>
              </a:graphicData>
            </a:graphic>
          </wp:inline>
        </w:drawing>
      </w:r>
    </w:p>
    <w:p w14:paraId="5978E9EA" w14:textId="467FD706" w:rsidR="00AF7EA9" w:rsidRDefault="00AF7EA9" w:rsidP="00AF7EA9">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27</w:t>
      </w:r>
      <w:r w:rsidR="00CD1891">
        <w:rPr>
          <w:noProof/>
        </w:rPr>
        <w:fldChar w:fldCharType="end"/>
      </w:r>
      <w:r>
        <w:t>: 2D FFT plot of Mandrill image</w:t>
      </w:r>
    </w:p>
    <w:p w14:paraId="4FC96D2B" w14:textId="03DC33E2" w:rsidR="00A858B1" w:rsidRPr="00A858B1" w:rsidRDefault="00A858B1" w:rsidP="00A858B1">
      <w:r>
        <w:t>d) The magnitude of the image was taken by first taking the FFT of the mandrill image and then taking the absolute of t</w:t>
      </w:r>
      <w:r w:rsidR="00CD1891">
        <w:t>he result, as shown in Figure 28</w:t>
      </w:r>
      <w:r>
        <w:t>. This shows how many different frequencies or intensities are present in the image.</w:t>
      </w:r>
    </w:p>
    <w:p w14:paraId="3E26458C" w14:textId="77777777" w:rsidR="00A858B1" w:rsidRDefault="00A858B1" w:rsidP="00A858B1">
      <w:pPr>
        <w:keepNext/>
        <w:jc w:val="center"/>
      </w:pPr>
      <w:r w:rsidRPr="00A858B1">
        <w:rPr>
          <w:noProof/>
          <w:lang w:val="en-CA" w:eastAsia="en-CA"/>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242944AC" w:rsidR="00A858B1" w:rsidRDefault="00A858B1" w:rsidP="00A858B1">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28</w:t>
      </w:r>
      <w:r w:rsidR="00CD1891">
        <w:rPr>
          <w:noProof/>
        </w:rPr>
        <w:fldChar w:fldCharType="end"/>
      </w:r>
      <w:r>
        <w:t>: Magnitude of 2D Fourier transform of Mandrill image</w:t>
      </w:r>
    </w:p>
    <w:p w14:paraId="790AE252" w14:textId="7496A44D" w:rsidR="00F857C4" w:rsidRPr="000567A7" w:rsidRDefault="00016BF4" w:rsidP="00016BF4">
      <w:r>
        <w:lastRenderedPageBreak/>
        <w:t xml:space="preserve">e) </w:t>
      </w:r>
      <w:r w:rsidR="00F857C4">
        <w:t>The frequency of the image was taken by first computing the FFT of the Lena image and then dividing the result with the magnitude</w:t>
      </w:r>
      <w:r w:rsidR="00CC5F78">
        <w:t xml:space="preserve"> to set it to one</w:t>
      </w:r>
      <w:r w:rsidR="00F857C4">
        <w:t xml:space="preserve">. This gave the resulting image as shown in Figure </w:t>
      </w:r>
      <w:r w:rsidR="00CD1891">
        <w:t>29</w:t>
      </w:r>
      <w:r w:rsidR="00F857C4">
        <w:t>. This shows the relative positioning of the each intensity at the image.</w:t>
      </w:r>
    </w:p>
    <w:p w14:paraId="469D895C" w14:textId="77777777" w:rsidR="000567A7" w:rsidRDefault="00F857C4" w:rsidP="000567A7">
      <w:pPr>
        <w:keepNext/>
        <w:jc w:val="center"/>
      </w:pPr>
      <w:r w:rsidRPr="00F857C4">
        <w:rPr>
          <w:noProof/>
          <w:lang w:val="en-CA" w:eastAsia="en-CA"/>
        </w:rPr>
        <w:drawing>
          <wp:inline distT="0" distB="0" distL="0" distR="0" wp14:anchorId="460F5D97" wp14:editId="209F728C">
            <wp:extent cx="4125249" cy="364787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3002" t="5273" r="13483" b="12576"/>
                    <a:stretch/>
                  </pic:blipFill>
                  <pic:spPr bwMode="auto">
                    <a:xfrm>
                      <a:off x="0" y="0"/>
                      <a:ext cx="4130025" cy="3652097"/>
                    </a:xfrm>
                    <a:prstGeom prst="rect">
                      <a:avLst/>
                    </a:prstGeom>
                    <a:noFill/>
                    <a:ln>
                      <a:noFill/>
                    </a:ln>
                    <a:extLst>
                      <a:ext uri="{53640926-AAD7-44D8-BBD7-CCE9431645EC}">
                        <a14:shadowObscured xmlns:a14="http://schemas.microsoft.com/office/drawing/2010/main"/>
                      </a:ext>
                    </a:extLst>
                  </pic:spPr>
                </pic:pic>
              </a:graphicData>
            </a:graphic>
          </wp:inline>
        </w:drawing>
      </w:r>
    </w:p>
    <w:p w14:paraId="71399061" w14:textId="444D82E6" w:rsidR="00F857C4" w:rsidRDefault="000567A7" w:rsidP="000567A7">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29</w:t>
      </w:r>
      <w:r w:rsidR="00CD1891">
        <w:rPr>
          <w:noProof/>
        </w:rPr>
        <w:fldChar w:fldCharType="end"/>
      </w:r>
      <w:r>
        <w:t xml:space="preserve">: Phase </w:t>
      </w:r>
      <w:r w:rsidR="00C700DD">
        <w:t xml:space="preserve">2D Fourier transform </w:t>
      </w:r>
      <w:r>
        <w:t>of Lena image</w:t>
      </w:r>
    </w:p>
    <w:p w14:paraId="12FD494D" w14:textId="06529045" w:rsidR="00CC5F78" w:rsidRDefault="00CC5F78" w:rsidP="00CC5F78">
      <w:pPr>
        <w:pStyle w:val="ListParagraph"/>
        <w:numPr>
          <w:ilvl w:val="0"/>
          <w:numId w:val="2"/>
        </w:numPr>
      </w:pPr>
      <w:r>
        <w:t>The constructed image in part (e) is better because there’s still a magnitude information, although, set to one</w:t>
      </w:r>
      <w:r w:rsidR="004B0E9B">
        <w:t>,</w:t>
      </w:r>
      <w:r>
        <w:t xml:space="preserve"> when reconstructing image in phase only-information.</w:t>
      </w:r>
      <w:r w:rsidR="004B0E9B">
        <w:t xml:space="preserve"> This contains more information than having an image reconstructed with magnitude only where the phase is set to zero. </w:t>
      </w:r>
      <w:r>
        <w:t xml:space="preserve"> </w:t>
      </w:r>
      <w:r w:rsidR="00BB69C2">
        <w:t xml:space="preserve">The entropy of image in part (e) is larger than part (d).  </w:t>
      </w:r>
    </w:p>
    <w:p w14:paraId="24F3F2FB" w14:textId="5719C73D" w:rsidR="00504708" w:rsidRDefault="00504708" w:rsidP="00BB10B2">
      <w:pPr>
        <w:pStyle w:val="Heading2"/>
      </w:pPr>
      <w:r>
        <w:t xml:space="preserve">Question 4: </w:t>
      </w:r>
    </w:p>
    <w:p w14:paraId="3DBD551C" w14:textId="78ABD0B7" w:rsidR="00504708" w:rsidRDefault="00504708" w:rsidP="00336E0D">
      <w:pPr>
        <w:pStyle w:val="ListParagraph"/>
        <w:numPr>
          <w:ilvl w:val="0"/>
          <w:numId w:val="4"/>
        </w:numPr>
        <w:jc w:val="both"/>
      </w:pPr>
      <w:r>
        <w:t xml:space="preserve">The artificial image of the square is generated on each X,Y where X and Y are the dimensions of the image. The background is set to white by making the </w:t>
      </w:r>
      <w:r w:rsidR="00336E0D">
        <w:t xml:space="preserve">4-bit </w:t>
      </w:r>
      <w:r>
        <w:t>intensities of R</w:t>
      </w:r>
      <w:r w:rsidR="00336E0D">
        <w:t xml:space="preserve"> (red color intensity), </w:t>
      </w:r>
      <w:r>
        <w:t>G</w:t>
      </w:r>
      <w:r w:rsidR="00336E0D">
        <w:t xml:space="preserve"> (green color intensity) and B (blue color intensity)</w:t>
      </w:r>
      <w:r>
        <w:t xml:space="preserve"> to 11</w:t>
      </w:r>
      <w:r w:rsidR="00336E0D">
        <w:t>1</w:t>
      </w:r>
      <w:r>
        <w:t xml:space="preserve">1. </w:t>
      </w:r>
      <w:r w:rsidR="00336E0D">
        <w:t xml:space="preserve">The square is generated using an if statement at X and Y. For a square of side of 30 pixels the intensities at X = 100 to X=130, and at Y= 100 and Y = 140, since VGA supports up to 640x480 Y side has to be multiplied by 1.33 to have a square, are changed to 0000 for R,G, and B for a black square. Using a switch case statements where cases represent switches on board, different sizes of the square are  changed by changing X and Y if statement pixel parameters. The Verilog code is shown in </w:t>
      </w:r>
      <w:r w:rsidR="00336E0D" w:rsidRPr="00336E0D">
        <w:rPr>
          <w:b/>
          <w:bCs/>
        </w:rPr>
        <w:t>Figure</w:t>
      </w:r>
      <w:r w:rsidR="00336E0D">
        <w:t xml:space="preserve"> in Appendix.  </w:t>
      </w:r>
      <w:r w:rsidR="00206C69">
        <w:t xml:space="preserve">The square module is then connected to input/output ports in </w:t>
      </w:r>
      <w:proofErr w:type="spellStart"/>
      <w:r w:rsidR="00206C69">
        <w:t>Video_generator.bdf</w:t>
      </w:r>
      <w:proofErr w:type="spellEnd"/>
      <w:r w:rsidR="00206C69">
        <w:t xml:space="preserve"> as shown in </w:t>
      </w:r>
      <w:r w:rsidR="00206C69" w:rsidRPr="00206C69">
        <w:rPr>
          <w:b/>
        </w:rPr>
        <w:t>Figure</w:t>
      </w:r>
      <w:r w:rsidR="00206C69">
        <w:rPr>
          <w:b/>
        </w:rPr>
        <w:t>.</w:t>
      </w:r>
    </w:p>
    <w:p w14:paraId="467AF426" w14:textId="1B191350" w:rsidR="00336E0D" w:rsidRDefault="00336E0D" w:rsidP="00964A04">
      <w:pPr>
        <w:pStyle w:val="ListParagraph"/>
        <w:numPr>
          <w:ilvl w:val="0"/>
          <w:numId w:val="4"/>
        </w:numPr>
        <w:jc w:val="both"/>
      </w:pPr>
      <w:r>
        <w:t>To move square across the screen, the square produced is moved one pixel in X dimension and one pixel in Y dimension on each positive edge clock cycle. Different speeds are achieved by moving square by more</w:t>
      </w:r>
      <w:r w:rsidR="00964A04">
        <w:t xml:space="preserve"> or less</w:t>
      </w:r>
      <w:r>
        <w:t xml:space="preserve"> pixels in each dimension on each clock cycle. Also, switch case </w:t>
      </w:r>
      <w:r>
        <w:lastRenderedPageBreak/>
        <w:t xml:space="preserve">statements are used for different speeds controlled by switched on FPGA board. The Verilog code is shown in </w:t>
      </w:r>
      <w:r w:rsidRPr="00336E0D">
        <w:rPr>
          <w:b/>
          <w:bCs/>
        </w:rPr>
        <w:t>Figure</w:t>
      </w:r>
      <w:r>
        <w:t xml:space="preserve"> in Appendix.  </w:t>
      </w:r>
      <w:r w:rsidR="00206C69">
        <w:t xml:space="preserve">This module is also connected to input/output ports in </w:t>
      </w:r>
      <w:proofErr w:type="spellStart"/>
      <w:r w:rsidR="00206C69">
        <w:t>Video_generator.bdf</w:t>
      </w:r>
      <w:proofErr w:type="spellEnd"/>
      <w:r w:rsidR="00206C69">
        <w:t xml:space="preserve"> as shown in </w:t>
      </w:r>
      <w:r w:rsidR="00206C69" w:rsidRPr="00206C69">
        <w:rPr>
          <w:b/>
        </w:rPr>
        <w:t>Figure</w:t>
      </w:r>
      <w:r w:rsidR="00206C69">
        <w:rPr>
          <w:b/>
        </w:rPr>
        <w:t xml:space="preserve">. </w:t>
      </w:r>
      <w:r w:rsidR="00206C69">
        <w:t xml:space="preserve">The FSMCLK is connected to VGA_VS in DE2_Default Verilog module. </w:t>
      </w:r>
    </w:p>
    <w:p w14:paraId="47C58827" w14:textId="44261E84" w:rsidR="002C51BE" w:rsidRDefault="00964A04" w:rsidP="002C51BE">
      <w:pPr>
        <w:pStyle w:val="ListParagraph"/>
        <w:numPr>
          <w:ilvl w:val="0"/>
          <w:numId w:val="4"/>
        </w:numPr>
        <w:jc w:val="both"/>
      </w:pPr>
      <w:r>
        <w:t xml:space="preserve">The moving square in part (b) is made to change color in each second by having a counter that increments on each clock cycle. Since the clock has a frequency of 60 Hz, the counter has to reach 60, equivalent to one second, for the color of square to be changed. For different colors of the rainbow, the intensities R, G and B were changed accordingly. The Verilog code for this part is shown in </w:t>
      </w:r>
      <w:r w:rsidRPr="00964A04">
        <w:rPr>
          <w:b/>
          <w:bCs/>
        </w:rPr>
        <w:t>Figure</w:t>
      </w:r>
      <w:r w:rsidR="00C83BC6">
        <w:t xml:space="preserve"> in Appendix.  </w:t>
      </w:r>
    </w:p>
    <w:p w14:paraId="201B02C0" w14:textId="7BA58DBB" w:rsidR="002C51BE" w:rsidRDefault="00C75B92" w:rsidP="002C51BE">
      <w:pPr>
        <w:pStyle w:val="Heading2"/>
      </w:pPr>
      <w:r>
        <w:lastRenderedPageBreak/>
        <w:t>Appendi</w:t>
      </w:r>
      <w:r w:rsidR="002C51BE">
        <w:t>x</w:t>
      </w:r>
    </w:p>
    <w:p w14:paraId="775071ED" w14:textId="77777777" w:rsidR="00C75B92" w:rsidRDefault="00C75B92" w:rsidP="00C75B92">
      <w:pPr>
        <w:keepNext/>
      </w:pPr>
      <w:r>
        <w:rPr>
          <w:noProof/>
          <w:lang w:val="en-CA" w:eastAsia="en-CA"/>
        </w:rPr>
        <mc:AlternateContent>
          <mc:Choice Requires="wpc">
            <w:drawing>
              <wp:inline distT="0" distB="0" distL="0" distR="0" wp14:anchorId="160041E0" wp14:editId="7D460148">
                <wp:extent cx="5486400" cy="7038975"/>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 name="Group 24"/>
                        <wpg:cNvGrpSpPr/>
                        <wpg:grpSpPr>
                          <a:xfrm>
                            <a:off x="0" y="0"/>
                            <a:ext cx="4743450" cy="6990715"/>
                            <a:chOff x="0" y="0"/>
                            <a:chExt cx="4743450" cy="6990715"/>
                          </a:xfrm>
                        </wpg:grpSpPr>
                        <pic:pic xmlns:pic="http://schemas.openxmlformats.org/drawingml/2006/picture">
                          <pic:nvPicPr>
                            <pic:cNvPr id="36" name="Picture 36"/>
                            <pic:cNvPicPr/>
                          </pic:nvPicPr>
                          <pic:blipFill rotWithShape="1">
                            <a:blip r:embed="rId34"/>
                            <a:srcRect b="4693"/>
                            <a:stretch/>
                          </pic:blipFill>
                          <pic:spPr bwMode="auto">
                            <a:xfrm>
                              <a:off x="0" y="0"/>
                              <a:ext cx="4485640" cy="3571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pic:nvPicPr>
                          <pic:blipFill>
                            <a:blip r:embed="rId35"/>
                            <a:stretch>
                              <a:fillRect/>
                            </a:stretch>
                          </pic:blipFill>
                          <pic:spPr>
                            <a:xfrm>
                              <a:off x="114300" y="3571875"/>
                              <a:ext cx="4629150" cy="3418840"/>
                            </a:xfrm>
                            <a:prstGeom prst="rect">
                              <a:avLst/>
                            </a:prstGeom>
                          </pic:spPr>
                        </pic:pic>
                      </wpg:wgp>
                    </wpc:wpc>
                  </a:graphicData>
                </a:graphic>
              </wp:inline>
            </w:drawing>
          </mc:Choice>
          <mc:Fallback xmlns:cx5="http://schemas.microsoft.com/office/drawing/2016/5/11/chartex" xmlns:cx4="http://schemas.microsoft.com/office/drawing/2016/5/10/chartex" xmlns:cx3="http://schemas.microsoft.com/office/drawing/2016/5/9/chartex">
            <w:pict>
              <v:group w14:anchorId="55F2B3D5" id="Canvas 23" o:spid="_x0000_s1026" editas="canvas" style="width:6in;height:554.25pt;mso-position-horizontal-relative:char;mso-position-vertical-relative:line" coordsize="54864,7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70389;visibility:visible;mso-wrap-style:square">
                  <v:fill o:detectmouseclick="t"/>
                  <v:path o:connecttype="none"/>
                </v:shape>
                <v:group id="Group 24" o:spid="_x0000_s1028" style="position:absolute;width:47434;height:69907" coordsize="47434,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6" o:spid="_x0000_s1029" type="#_x0000_t75" style="position:absolute;width:44856;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">
                    <v:imagedata r:id="rId36" o:title="" cropbottom="3076f"/>
                  </v:shape>
                  <v:shape id="Picture 37" o:spid="_x0000_s1030" type="#_x0000_t75" style="position:absolute;left:1143;top:35718;width:46291;height:3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">
                    <v:imagedata r:id="rId37" o:title=""/>
                  </v:shape>
                </v:group>
                <w10:anchorlock/>
              </v:group>
            </w:pict>
          </mc:Fallback>
        </mc:AlternateContent>
      </w:r>
    </w:p>
    <w:p w14:paraId="26DADC61" w14:textId="40281AB1" w:rsidR="00A17B4D" w:rsidRDefault="00C75B92" w:rsidP="00C75B92">
      <w:pPr>
        <w:pStyle w:val="Caption"/>
        <w:jc w:val="center"/>
      </w:pPr>
      <w:r>
        <w:t xml:space="preserve">Figure </w:t>
      </w:r>
      <w:r w:rsidR="004B7281">
        <w:fldChar w:fldCharType="begin"/>
      </w:r>
      <w:r w:rsidR="004B7281">
        <w:instrText xml:space="preserve"> SEQ Figure \* ARABIC </w:instrText>
      </w:r>
      <w:r w:rsidR="004B7281">
        <w:fldChar w:fldCharType="separate"/>
      </w:r>
      <w:r w:rsidR="000F04A2">
        <w:rPr>
          <w:noProof/>
        </w:rPr>
        <w:t>30</w:t>
      </w:r>
      <w:r w:rsidR="004B7281">
        <w:rPr>
          <w:noProof/>
        </w:rPr>
        <w:fldChar w:fldCharType="end"/>
      </w:r>
      <w:r>
        <w:t>: Sub-sampling algorithm</w:t>
      </w:r>
    </w:p>
    <w:p w14:paraId="4DB6E9D6" w14:textId="7D358A95" w:rsidR="00C75B92" w:rsidRDefault="00C75B92" w:rsidP="00C75B92"/>
    <w:p w14:paraId="40292608" w14:textId="5F285179" w:rsidR="00C75B92" w:rsidRDefault="00C75B92" w:rsidP="00C75B92"/>
    <w:p w14:paraId="3B764182" w14:textId="77777777" w:rsidR="00504612" w:rsidRDefault="00C75B92" w:rsidP="00504612">
      <w:pPr>
        <w:keepNext/>
      </w:pPr>
      <w:r>
        <w:rPr>
          <w:noProof/>
          <w:lang w:val="en-CA" w:eastAsia="en-CA"/>
        </w:rPr>
        <w:lastRenderedPageBreak/>
        <mc:AlternateContent>
          <mc:Choice Requires="wpc">
            <w:drawing>
              <wp:inline distT="0" distB="0" distL="0" distR="0" wp14:anchorId="2EA13E68" wp14:editId="3314E827">
                <wp:extent cx="4350689" cy="7867651"/>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0" name="Group 40"/>
                        <wpg:cNvGrpSpPr/>
                        <wpg:grpSpPr>
                          <a:xfrm>
                            <a:off x="1" y="15"/>
                            <a:ext cx="3581399" cy="7750689"/>
                            <a:chOff x="1" y="15"/>
                            <a:chExt cx="3724192" cy="8059715"/>
                          </a:xfrm>
                        </wpg:grpSpPr>
                        <pic:pic xmlns:pic="http://schemas.openxmlformats.org/drawingml/2006/picture">
                          <pic:nvPicPr>
                            <pic:cNvPr id="28" name="Picture 28"/>
                            <pic:cNvPicPr>
                              <a:picLocks noChangeAspect="1"/>
                            </pic:cNvPicPr>
                          </pic:nvPicPr>
                          <pic:blipFill>
                            <a:blip r:embed="rId38"/>
                            <a:stretch>
                              <a:fillRect/>
                            </a:stretch>
                          </pic:blipFill>
                          <pic:spPr>
                            <a:xfrm>
                              <a:off x="1" y="15"/>
                              <a:ext cx="3724192" cy="3409935"/>
                            </a:xfrm>
                            <a:prstGeom prst="rect">
                              <a:avLst/>
                            </a:prstGeom>
                          </pic:spPr>
                        </pic:pic>
                        <pic:pic xmlns:pic="http://schemas.openxmlformats.org/drawingml/2006/picture">
                          <pic:nvPicPr>
                            <pic:cNvPr id="38" name="Picture 38"/>
                            <pic:cNvPicPr>
                              <a:picLocks noChangeAspect="1"/>
                            </pic:cNvPicPr>
                          </pic:nvPicPr>
                          <pic:blipFill>
                            <a:blip r:embed="rId39"/>
                            <a:stretch>
                              <a:fillRect/>
                            </a:stretch>
                          </pic:blipFill>
                          <pic:spPr>
                            <a:xfrm>
                              <a:off x="171451" y="3389438"/>
                              <a:ext cx="3133724" cy="2755371"/>
                            </a:xfrm>
                            <a:prstGeom prst="rect">
                              <a:avLst/>
                            </a:prstGeom>
                          </pic:spPr>
                        </pic:pic>
                        <pic:pic xmlns:pic="http://schemas.openxmlformats.org/drawingml/2006/picture">
                          <pic:nvPicPr>
                            <pic:cNvPr id="39" name="Picture 39"/>
                            <pic:cNvPicPr>
                              <a:picLocks noChangeAspect="1"/>
                            </pic:cNvPicPr>
                          </pic:nvPicPr>
                          <pic:blipFill>
                            <a:blip r:embed="rId40"/>
                            <a:stretch>
                              <a:fillRect/>
                            </a:stretch>
                          </pic:blipFill>
                          <pic:spPr>
                            <a:xfrm>
                              <a:off x="76201" y="6144834"/>
                              <a:ext cx="3029925" cy="1914896"/>
                            </a:xfrm>
                            <a:prstGeom prst="rect">
                              <a:avLst/>
                            </a:prstGeom>
                          </pic:spPr>
                        </pic:pic>
                      </wpg:wgp>
                    </wpc:wpc>
                  </a:graphicData>
                </a:graphic>
              </wp:inline>
            </w:drawing>
          </mc:Choice>
          <mc:Fallback xmlns:cx5="http://schemas.microsoft.com/office/drawing/2016/5/11/chartex" xmlns:cx4="http://schemas.microsoft.com/office/drawing/2016/5/10/chartex" xmlns:cx3="http://schemas.microsoft.com/office/drawing/2016/5/9/chartex">
            <w:pict>
              <v:group w14:anchorId="5C5E3FE6" id="Canvas 25" o:spid="_x0000_s1026" editas="canvas" style="width:342.55pt;height:619.5pt;mso-position-horizontal-relative:char;mso-position-vertical-relative:line" coordsize="43503,7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">
                <v:shape id="_x0000_s1027" type="#_x0000_t75" style="position:absolute;width:43503;height:78676;visibility:visible;mso-wrap-style:square">
                  <v:fill o:detectmouseclick="t"/>
                  <v:path o:connecttype="none"/>
                </v:shape>
                <v:group id="Group 40" o:spid="_x0000_s1028" style="position:absolute;width:35814;height:77507" coordorigin="" coordsize="37241,8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28" o:spid="_x0000_s1029" type="#_x0000_t75" style="position:absolute;width:37241;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">
                    <v:imagedata r:id="rId41" o:title=""/>
                    <v:path arrowok="t"/>
                  </v:shape>
                  <v:shape id="Picture 38" o:spid="_x0000_s1030" type="#_x0000_t75" style="position:absolute;left:1714;top:33894;width:31337;height:2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">
                    <v:imagedata r:id="rId42" o:title=""/>
                    <v:path arrowok="t"/>
                  </v:shape>
                  <v:shape id="Picture 39" o:spid="_x0000_s1031" type="#_x0000_t75" style="position:absolute;left:762;top:61448;width:30299;height:1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">
                    <v:imagedata r:id="rId43" o:title=""/>
                    <v:path arrowok="t"/>
                  </v:shape>
                </v:group>
                <w10:anchorlock/>
              </v:group>
            </w:pict>
          </mc:Fallback>
        </mc:AlternateContent>
      </w:r>
    </w:p>
    <w:p w14:paraId="28CA7D07" w14:textId="532DE61E" w:rsidR="00C75B92" w:rsidRPr="00C75B92" w:rsidRDefault="00504612" w:rsidP="00504612">
      <w:pPr>
        <w:pStyle w:val="Caption"/>
      </w:pPr>
      <w:r>
        <w:t xml:space="preserve">Figure </w:t>
      </w:r>
      <w:r w:rsidR="004B7281">
        <w:fldChar w:fldCharType="begin"/>
      </w:r>
      <w:r w:rsidR="004B7281">
        <w:instrText xml:space="preserve"> SEQ Figure \* ARABIC </w:instrText>
      </w:r>
      <w:r w:rsidR="004B7281">
        <w:fldChar w:fldCharType="separate"/>
      </w:r>
      <w:r w:rsidR="000F04A2">
        <w:rPr>
          <w:noProof/>
        </w:rPr>
        <w:t>31</w:t>
      </w:r>
      <w:r w:rsidR="004B7281">
        <w:rPr>
          <w:noProof/>
        </w:rPr>
        <w:fldChar w:fldCharType="end"/>
      </w:r>
      <w:r>
        <w:t>: Quantization of image</w:t>
      </w:r>
    </w:p>
    <w:p w14:paraId="5C4A5255" w14:textId="77777777" w:rsidR="005C6DDA" w:rsidRDefault="005C6DDA" w:rsidP="005C6DDA">
      <w:pPr>
        <w:keepNext/>
      </w:pPr>
      <w:r>
        <w:rPr>
          <w:noProof/>
          <w:lang w:val="en-CA" w:eastAsia="en-CA"/>
        </w:rPr>
        <w:lastRenderedPageBreak/>
        <mc:AlternateContent>
          <mc:Choice Requires="wpc">
            <w:drawing>
              <wp:inline distT="0" distB="0" distL="0" distR="0" wp14:anchorId="23ACC2BE" wp14:editId="6CF53D0B">
                <wp:extent cx="6038850" cy="6276975"/>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4" name="Group 44"/>
                        <wpg:cNvGrpSpPr/>
                        <wpg:grpSpPr>
                          <a:xfrm>
                            <a:off x="0" y="16"/>
                            <a:ext cx="6028571" cy="6094898"/>
                            <a:chOff x="0" y="16"/>
                            <a:chExt cx="6028571" cy="6094898"/>
                          </a:xfrm>
                        </wpg:grpSpPr>
                        <pic:pic xmlns:pic="http://schemas.openxmlformats.org/drawingml/2006/picture">
                          <pic:nvPicPr>
                            <pic:cNvPr id="42" name="Picture 42"/>
                            <pic:cNvPicPr>
                              <a:picLocks noChangeAspect="1"/>
                            </pic:cNvPicPr>
                          </pic:nvPicPr>
                          <pic:blipFill>
                            <a:blip r:embed="rId44"/>
                            <a:stretch>
                              <a:fillRect/>
                            </a:stretch>
                          </pic:blipFill>
                          <pic:spPr>
                            <a:xfrm>
                              <a:off x="0" y="16"/>
                              <a:ext cx="6028571" cy="5238095"/>
                            </a:xfrm>
                            <a:prstGeom prst="rect">
                              <a:avLst/>
                            </a:prstGeom>
                          </pic:spPr>
                        </pic:pic>
                        <pic:pic xmlns:pic="http://schemas.openxmlformats.org/drawingml/2006/picture">
                          <pic:nvPicPr>
                            <pic:cNvPr id="43" name="Picture 43"/>
                            <pic:cNvPicPr>
                              <a:picLocks noChangeAspect="1"/>
                            </pic:cNvPicPr>
                          </pic:nvPicPr>
                          <pic:blipFill>
                            <a:blip r:embed="rId45"/>
                            <a:stretch>
                              <a:fillRect/>
                            </a:stretch>
                          </pic:blipFill>
                          <pic:spPr>
                            <a:xfrm>
                              <a:off x="84750" y="5209200"/>
                              <a:ext cx="5542857" cy="885714"/>
                            </a:xfrm>
                            <a:prstGeom prst="rect">
                              <a:avLst/>
                            </a:prstGeom>
                          </pic:spPr>
                        </pic:pic>
                      </wpg:wgp>
                    </wpc:wpc>
                  </a:graphicData>
                </a:graphic>
              </wp:inline>
            </w:drawing>
          </mc:Choice>
          <mc:Fallback xmlns:cx5="http://schemas.microsoft.com/office/drawing/2016/5/11/chartex" xmlns:cx4="http://schemas.microsoft.com/office/drawing/2016/5/10/chartex" xmlns:cx3="http://schemas.microsoft.com/office/drawing/2016/5/9/chartex">
            <w:pict>
              <v:group w14:anchorId="58CECA0E" id="Canvas 41" o:spid="_x0000_s1026" editas="canvas" style="width:475.5pt;height:494.25pt;mso-position-horizontal-relative:char;mso-position-vertical-relative:line" coordsize="60388,6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">
                <v:shape id="_x0000_s1027" type="#_x0000_t75" style="position:absolute;width:60388;height:62769;visibility:visible;mso-wrap-style:square">
                  <v:fill o:detectmouseclick="t"/>
                  <v:path o:connecttype="none"/>
                </v:shape>
                <v:group id="Group 44" o:spid="_x0000_s1028" style="position:absolute;width:60285;height:60949" coordorigin="" coordsize="60285,60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2" o:spid="_x0000_s1029" type="#_x0000_t75" style="position:absolute;width:60285;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">
                    <v:imagedata r:id="rId46" o:title=""/>
                    <v:path arrowok="t"/>
                  </v:shape>
                  <v:shape id="Picture 43" o:spid="_x0000_s1030" type="#_x0000_t75" style="position:absolute;left:847;top:52092;width:55429;height: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">
                    <v:imagedata r:id="rId47" o:title=""/>
                    <v:path arrowok="t"/>
                  </v:shape>
                </v:group>
                <w10:anchorlock/>
              </v:group>
            </w:pict>
          </mc:Fallback>
        </mc:AlternateContent>
      </w:r>
    </w:p>
    <w:p w14:paraId="09A2ACD7" w14:textId="28C5365D" w:rsidR="00942518" w:rsidRDefault="005C6DDA" w:rsidP="005C6DDA">
      <w:pPr>
        <w:pStyle w:val="Caption"/>
        <w:jc w:val="center"/>
      </w:pPr>
      <w:r>
        <w:t xml:space="preserve">Figure </w:t>
      </w:r>
      <w:r w:rsidR="004B7281">
        <w:fldChar w:fldCharType="begin"/>
      </w:r>
      <w:r w:rsidR="004B7281">
        <w:instrText xml:space="preserve"> SEQ Figure \* ARABIC </w:instrText>
      </w:r>
      <w:r w:rsidR="004B7281">
        <w:fldChar w:fldCharType="separate"/>
      </w:r>
      <w:r w:rsidR="000F04A2">
        <w:rPr>
          <w:noProof/>
        </w:rPr>
        <w:t>32</w:t>
      </w:r>
      <w:r w:rsidR="004B7281">
        <w:rPr>
          <w:noProof/>
        </w:rPr>
        <w:fldChar w:fldCharType="end"/>
      </w:r>
      <w:r>
        <w:t>: Gaussian Noise corruption</w:t>
      </w:r>
    </w:p>
    <w:p w14:paraId="32D57F5A" w14:textId="43836AC6" w:rsidR="005C6DDA" w:rsidRDefault="005C6DDA" w:rsidP="005C6DDA"/>
    <w:p w14:paraId="23A407EC" w14:textId="66D0A1FA" w:rsidR="005C6DDA" w:rsidRDefault="005C6DDA" w:rsidP="005C6DDA"/>
    <w:p w14:paraId="6CE2EB54" w14:textId="586AEADA" w:rsidR="005C6DDA" w:rsidRDefault="005C6DDA" w:rsidP="005C6DDA"/>
    <w:p w14:paraId="0B3A59A8" w14:textId="35622832" w:rsidR="005C6DDA" w:rsidRDefault="005C6DDA" w:rsidP="005C6DDA"/>
    <w:p w14:paraId="11ACDA63" w14:textId="2F42C1BC" w:rsidR="005C6DDA" w:rsidRDefault="005C6DDA" w:rsidP="005C6DDA"/>
    <w:p w14:paraId="569CFE71" w14:textId="77777777" w:rsidR="005C6DDA" w:rsidRDefault="005C6DDA" w:rsidP="005C6DDA">
      <w:pPr>
        <w:keepNext/>
      </w:pPr>
      <w:r>
        <w:rPr>
          <w:noProof/>
          <w:lang w:val="en-CA" w:eastAsia="en-CA"/>
        </w:rPr>
        <w:lastRenderedPageBreak/>
        <w:drawing>
          <wp:inline distT="0" distB="0" distL="0" distR="0" wp14:anchorId="65981515" wp14:editId="166DA2A5">
            <wp:extent cx="5629275" cy="5238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9275" cy="5238750"/>
                    </a:xfrm>
                    <a:prstGeom prst="rect">
                      <a:avLst/>
                    </a:prstGeom>
                  </pic:spPr>
                </pic:pic>
              </a:graphicData>
            </a:graphic>
          </wp:inline>
        </w:drawing>
      </w:r>
    </w:p>
    <w:p w14:paraId="2F0F24DC" w14:textId="04FDE54E" w:rsidR="005C6DDA" w:rsidRPr="005C6DDA" w:rsidRDefault="005C6DDA" w:rsidP="005C6DDA">
      <w:pPr>
        <w:pStyle w:val="Caption"/>
        <w:jc w:val="center"/>
      </w:pPr>
      <w:r>
        <w:t xml:space="preserve">Figure </w:t>
      </w:r>
      <w:r w:rsidR="004B7281">
        <w:fldChar w:fldCharType="begin"/>
      </w:r>
      <w:r w:rsidR="004B7281">
        <w:instrText xml:space="preserve"> SEQ Figure \* ARABIC </w:instrText>
      </w:r>
      <w:r w:rsidR="004B7281">
        <w:fldChar w:fldCharType="separate"/>
      </w:r>
      <w:r w:rsidR="000F04A2">
        <w:rPr>
          <w:noProof/>
        </w:rPr>
        <w:t>33</w:t>
      </w:r>
      <w:r w:rsidR="004B7281">
        <w:rPr>
          <w:noProof/>
        </w:rPr>
        <w:fldChar w:fldCharType="end"/>
      </w:r>
      <w:r>
        <w:t>: Impulsive noise corruption</w:t>
      </w:r>
    </w:p>
    <w:p w14:paraId="76896B00" w14:textId="1D47A11D" w:rsidR="00942518" w:rsidRDefault="00942518" w:rsidP="00942518"/>
    <w:p w14:paraId="5FFC87A9" w14:textId="75ED4C16" w:rsidR="005C6DDA" w:rsidRDefault="005C6DDA" w:rsidP="00942518"/>
    <w:p w14:paraId="2B8CE533" w14:textId="57419D15" w:rsidR="005C6DDA" w:rsidRDefault="005C6DDA" w:rsidP="00942518"/>
    <w:p w14:paraId="0B341A61" w14:textId="68E4B65B" w:rsidR="005C6DDA" w:rsidRDefault="005C6DDA" w:rsidP="00942518"/>
    <w:p w14:paraId="2934A6F6" w14:textId="63F60667" w:rsidR="005C6DDA" w:rsidRDefault="005C6DDA" w:rsidP="00942518"/>
    <w:p w14:paraId="706091DB" w14:textId="43C862BD" w:rsidR="005C6DDA" w:rsidRDefault="005C6DDA" w:rsidP="00942518"/>
    <w:p w14:paraId="7980C0F4" w14:textId="5B7737BE" w:rsidR="005C6DDA" w:rsidRDefault="005C6DDA" w:rsidP="00942518"/>
    <w:p w14:paraId="07A24B78" w14:textId="7835ED18" w:rsidR="005C6DDA" w:rsidRDefault="005C6DDA" w:rsidP="00942518"/>
    <w:p w14:paraId="47D59BE4" w14:textId="68CA6280" w:rsidR="005C6DDA" w:rsidRDefault="005C6DDA" w:rsidP="00942518"/>
    <w:p w14:paraId="7CB17AE2" w14:textId="77777777" w:rsidR="00AF210C" w:rsidRDefault="00AF210C" w:rsidP="00AF210C">
      <w:pPr>
        <w:keepNext/>
      </w:pPr>
      <w:r>
        <w:rPr>
          <w:noProof/>
          <w:lang w:val="en-CA" w:eastAsia="en-CA"/>
        </w:rPr>
        <w:lastRenderedPageBreak/>
        <w:drawing>
          <wp:inline distT="0" distB="0" distL="0" distR="0" wp14:anchorId="586EC0B9" wp14:editId="2BE45C1D">
            <wp:extent cx="58293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9300" cy="4457700"/>
                    </a:xfrm>
                    <a:prstGeom prst="rect">
                      <a:avLst/>
                    </a:prstGeom>
                  </pic:spPr>
                </pic:pic>
              </a:graphicData>
            </a:graphic>
          </wp:inline>
        </w:drawing>
      </w:r>
    </w:p>
    <w:p w14:paraId="3731BF30" w14:textId="3D4B62DA" w:rsidR="005C6DDA" w:rsidRDefault="00AF210C" w:rsidP="00AF210C">
      <w:pPr>
        <w:pStyle w:val="Caption"/>
        <w:jc w:val="center"/>
      </w:pPr>
      <w:r>
        <w:t xml:space="preserve">Figure </w:t>
      </w:r>
      <w:r w:rsidR="004B7281">
        <w:fldChar w:fldCharType="begin"/>
      </w:r>
      <w:r w:rsidR="004B7281">
        <w:instrText xml:space="preserve"> SEQ Figure \* ARABIC </w:instrText>
      </w:r>
      <w:r w:rsidR="004B7281">
        <w:fldChar w:fldCharType="separate"/>
      </w:r>
      <w:r w:rsidR="000F04A2">
        <w:rPr>
          <w:noProof/>
        </w:rPr>
        <w:t>34</w:t>
      </w:r>
      <w:r w:rsidR="004B7281">
        <w:rPr>
          <w:noProof/>
        </w:rPr>
        <w:fldChar w:fldCharType="end"/>
      </w:r>
      <w:r>
        <w:t>: Blur Image</w:t>
      </w:r>
    </w:p>
    <w:p w14:paraId="6D041E2D" w14:textId="52069A22" w:rsidR="00AF210C" w:rsidRDefault="00AF210C" w:rsidP="00AF210C"/>
    <w:p w14:paraId="6253F8DE" w14:textId="4A7F59C7" w:rsidR="00AF210C" w:rsidRDefault="00AF210C" w:rsidP="00AF210C"/>
    <w:p w14:paraId="12A40E2C" w14:textId="3AC07085" w:rsidR="00AF210C" w:rsidRDefault="00AF210C" w:rsidP="00AF210C"/>
    <w:p w14:paraId="03A9838C" w14:textId="1928548C" w:rsidR="00AF210C" w:rsidRDefault="00AF210C" w:rsidP="00AF210C"/>
    <w:p w14:paraId="3B404BA9" w14:textId="2CA37334" w:rsidR="00AF210C" w:rsidRDefault="00AF210C" w:rsidP="00AF210C"/>
    <w:p w14:paraId="15875F72" w14:textId="05654BD2" w:rsidR="00AF210C" w:rsidRDefault="00AF210C" w:rsidP="00AF210C"/>
    <w:p w14:paraId="1A1A5BA2" w14:textId="003A0D01" w:rsidR="00AF210C" w:rsidRDefault="00AF210C" w:rsidP="00AF210C"/>
    <w:p w14:paraId="4E1186DA" w14:textId="116F2879" w:rsidR="00AF210C" w:rsidRDefault="00AF210C" w:rsidP="00AF210C"/>
    <w:p w14:paraId="7070728F" w14:textId="24E7D887" w:rsidR="00AF210C" w:rsidRDefault="00AF210C" w:rsidP="00AF210C"/>
    <w:p w14:paraId="6D6A8131" w14:textId="29EB1FF3" w:rsidR="00AF210C" w:rsidRDefault="00AF210C" w:rsidP="00AF210C"/>
    <w:p w14:paraId="3C357D87" w14:textId="6B1D6C1F" w:rsidR="00AF210C" w:rsidRDefault="00AF210C" w:rsidP="00AF210C"/>
    <w:p w14:paraId="62C9D76C" w14:textId="745A354E" w:rsidR="00AF210C" w:rsidRDefault="00AF210C" w:rsidP="00AF210C"/>
    <w:p w14:paraId="13F2AED2" w14:textId="77777777" w:rsidR="0033066B" w:rsidRDefault="0033066B" w:rsidP="0033066B">
      <w:pPr>
        <w:keepNext/>
      </w:pPr>
      <w:r>
        <w:rPr>
          <w:noProof/>
          <w:lang w:val="en-CA" w:eastAsia="en-CA"/>
        </w:rPr>
        <w:lastRenderedPageBreak/>
        <w:drawing>
          <wp:inline distT="0" distB="0" distL="0" distR="0" wp14:anchorId="4FB0E9ED" wp14:editId="510B0D20">
            <wp:extent cx="5667375" cy="4314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4314825"/>
                    </a:xfrm>
                    <a:prstGeom prst="rect">
                      <a:avLst/>
                    </a:prstGeom>
                  </pic:spPr>
                </pic:pic>
              </a:graphicData>
            </a:graphic>
          </wp:inline>
        </w:drawing>
      </w:r>
    </w:p>
    <w:p w14:paraId="43BBE0D4" w14:textId="1F63DEC7" w:rsidR="00AF210C" w:rsidRDefault="0033066B" w:rsidP="0033066B">
      <w:pPr>
        <w:pStyle w:val="Caption"/>
        <w:jc w:val="center"/>
      </w:pPr>
      <w:r>
        <w:t xml:space="preserve">Figure </w:t>
      </w:r>
      <w:r w:rsidR="004B7281">
        <w:fldChar w:fldCharType="begin"/>
      </w:r>
      <w:r w:rsidR="004B7281">
        <w:instrText xml:space="preserve"> SEQ Figure \* ARABIC </w:instrText>
      </w:r>
      <w:r w:rsidR="004B7281">
        <w:fldChar w:fldCharType="separate"/>
      </w:r>
      <w:r w:rsidR="000F04A2">
        <w:rPr>
          <w:noProof/>
        </w:rPr>
        <w:t>35</w:t>
      </w:r>
      <w:r w:rsidR="004B7281">
        <w:rPr>
          <w:noProof/>
        </w:rPr>
        <w:fldChar w:fldCharType="end"/>
      </w:r>
      <w:r>
        <w:t>: Remove Gaussian noise from image using low pass filter</w:t>
      </w:r>
    </w:p>
    <w:p w14:paraId="69E72F19" w14:textId="6506CAA4" w:rsidR="0033066B" w:rsidRDefault="0033066B" w:rsidP="0033066B"/>
    <w:p w14:paraId="5098D962" w14:textId="12D85C58" w:rsidR="0033066B" w:rsidRDefault="0033066B" w:rsidP="0033066B"/>
    <w:p w14:paraId="115B6A59" w14:textId="7B0B8BA8" w:rsidR="0033066B" w:rsidRDefault="0033066B" w:rsidP="0033066B"/>
    <w:p w14:paraId="04F99622" w14:textId="7601519E" w:rsidR="0033066B" w:rsidRDefault="0033066B" w:rsidP="0033066B"/>
    <w:p w14:paraId="2BA50E3D" w14:textId="76200D1A" w:rsidR="0033066B" w:rsidRDefault="0033066B" w:rsidP="0033066B"/>
    <w:p w14:paraId="46A3A192" w14:textId="0E7A3316" w:rsidR="0033066B" w:rsidRDefault="0033066B" w:rsidP="0033066B"/>
    <w:p w14:paraId="01068CB1" w14:textId="73501087" w:rsidR="0033066B" w:rsidRDefault="0033066B" w:rsidP="0033066B"/>
    <w:p w14:paraId="61970E04" w14:textId="7B01A84F" w:rsidR="0033066B" w:rsidRDefault="0033066B" w:rsidP="0033066B"/>
    <w:p w14:paraId="09A2DE61" w14:textId="4839F67F" w:rsidR="0033066B" w:rsidRDefault="0033066B" w:rsidP="0033066B"/>
    <w:p w14:paraId="72B23602" w14:textId="39CEDCB1" w:rsidR="0033066B" w:rsidRDefault="0033066B" w:rsidP="0033066B"/>
    <w:p w14:paraId="4FF556C7" w14:textId="120F0064" w:rsidR="0033066B" w:rsidRDefault="0033066B" w:rsidP="0033066B"/>
    <w:p w14:paraId="648EA59D" w14:textId="4F745518" w:rsidR="0033066B" w:rsidRDefault="0033066B" w:rsidP="0033066B"/>
    <w:p w14:paraId="54A55FEA" w14:textId="77777777" w:rsidR="0033066B" w:rsidRDefault="0033066B" w:rsidP="0033066B">
      <w:pPr>
        <w:keepNext/>
      </w:pPr>
      <w:r>
        <w:rPr>
          <w:noProof/>
          <w:lang w:val="en-CA" w:eastAsia="en-CA"/>
        </w:rPr>
        <w:lastRenderedPageBreak/>
        <w:drawing>
          <wp:inline distT="0" distB="0" distL="0" distR="0" wp14:anchorId="2FB072FA" wp14:editId="1F37B15F">
            <wp:extent cx="5648325" cy="4171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325" cy="4171950"/>
                    </a:xfrm>
                    <a:prstGeom prst="rect">
                      <a:avLst/>
                    </a:prstGeom>
                  </pic:spPr>
                </pic:pic>
              </a:graphicData>
            </a:graphic>
          </wp:inline>
        </w:drawing>
      </w:r>
    </w:p>
    <w:p w14:paraId="18DA79AD" w14:textId="4F528025" w:rsidR="000F04A2" w:rsidRDefault="0033066B" w:rsidP="000F04A2">
      <w:pPr>
        <w:pStyle w:val="Caption"/>
        <w:jc w:val="center"/>
      </w:pPr>
      <w:r>
        <w:t xml:space="preserve">Figure </w:t>
      </w:r>
      <w:r w:rsidR="004B7281">
        <w:fldChar w:fldCharType="begin"/>
      </w:r>
      <w:r w:rsidR="004B7281">
        <w:instrText xml:space="preserve"> SEQ Figure \* ARABIC </w:instrText>
      </w:r>
      <w:r w:rsidR="004B7281">
        <w:fldChar w:fldCharType="separate"/>
      </w:r>
      <w:r w:rsidR="000F04A2">
        <w:rPr>
          <w:noProof/>
        </w:rPr>
        <w:t>36</w:t>
      </w:r>
      <w:r w:rsidR="004B7281">
        <w:rPr>
          <w:noProof/>
        </w:rPr>
        <w:fldChar w:fldCharType="end"/>
      </w:r>
      <w:r>
        <w:t>: Remove impulsive noise from image using low pass filter</w:t>
      </w:r>
    </w:p>
    <w:p w14:paraId="2B5893B9" w14:textId="77777777" w:rsidR="000F04A2" w:rsidRDefault="000F04A2" w:rsidP="000F04A2">
      <w:pPr>
        <w:keepNext/>
      </w:pPr>
      <w:r>
        <w:rPr>
          <w:noProof/>
          <w:lang w:val="en-CA" w:eastAsia="en-CA"/>
        </w:rPr>
        <w:lastRenderedPageBreak/>
        <w:drawing>
          <wp:inline distT="0" distB="0" distL="0" distR="0" wp14:anchorId="7D38DF07" wp14:editId="09D10BDA">
            <wp:extent cx="5791200" cy="4524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200" cy="4524375"/>
                    </a:xfrm>
                    <a:prstGeom prst="rect">
                      <a:avLst/>
                    </a:prstGeom>
                  </pic:spPr>
                </pic:pic>
              </a:graphicData>
            </a:graphic>
          </wp:inline>
        </w:drawing>
      </w:r>
    </w:p>
    <w:p w14:paraId="034452B3" w14:textId="5B708A8A" w:rsidR="000F04A2" w:rsidRDefault="000F04A2" w:rsidP="000F04A2">
      <w:pPr>
        <w:pStyle w:val="Caption"/>
        <w:jc w:val="center"/>
      </w:pPr>
      <w:r>
        <w:t xml:space="preserve">Figure </w:t>
      </w:r>
      <w:r w:rsidR="004B7281">
        <w:fldChar w:fldCharType="begin"/>
      </w:r>
      <w:r w:rsidR="004B7281">
        <w:instrText xml:space="preserve"> SEQ Figure \* ARABIC </w:instrText>
      </w:r>
      <w:r w:rsidR="004B7281">
        <w:fldChar w:fldCharType="separate"/>
      </w:r>
      <w:r>
        <w:rPr>
          <w:noProof/>
        </w:rPr>
        <w:t>37</w:t>
      </w:r>
      <w:r w:rsidR="004B7281">
        <w:rPr>
          <w:noProof/>
        </w:rPr>
        <w:fldChar w:fldCharType="end"/>
      </w:r>
      <w:r>
        <w:t>: Remove Impulsive noise using median pass</w:t>
      </w:r>
    </w:p>
    <w:p w14:paraId="077FB72A" w14:textId="77777777" w:rsidR="008E2AF6" w:rsidRPr="008E2AF6" w:rsidRDefault="008E2AF6" w:rsidP="008E2AF6"/>
    <w:p w14:paraId="70089FFB" w14:textId="77777777" w:rsidR="000F04A2" w:rsidRDefault="000F04A2" w:rsidP="000F04A2">
      <w:pPr>
        <w:keepNext/>
        <w:jc w:val="center"/>
      </w:pPr>
      <w:r>
        <w:rPr>
          <w:noProof/>
          <w:lang w:val="en-CA" w:eastAsia="en-CA"/>
        </w:rPr>
        <w:drawing>
          <wp:inline distT="0" distB="0" distL="0" distR="0" wp14:anchorId="4D372AEE" wp14:editId="5876BF7B">
            <wp:extent cx="4362450" cy="2105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2105025"/>
                    </a:xfrm>
                    <a:prstGeom prst="rect">
                      <a:avLst/>
                    </a:prstGeom>
                  </pic:spPr>
                </pic:pic>
              </a:graphicData>
            </a:graphic>
          </wp:inline>
        </w:drawing>
      </w:r>
    </w:p>
    <w:p w14:paraId="3D39D368" w14:textId="15EB2C10" w:rsidR="000F04A2" w:rsidRDefault="000F04A2" w:rsidP="000F04A2">
      <w:pPr>
        <w:pStyle w:val="Caption"/>
        <w:jc w:val="center"/>
      </w:pPr>
      <w:r>
        <w:t xml:space="preserve">Figure </w:t>
      </w:r>
      <w:r w:rsidR="004B7281">
        <w:fldChar w:fldCharType="begin"/>
      </w:r>
      <w:r w:rsidR="004B7281">
        <w:instrText xml:space="preserve"> SEQ Figure \* ARABIC </w:instrText>
      </w:r>
      <w:r w:rsidR="004B7281">
        <w:fldChar w:fldCharType="separate"/>
      </w:r>
      <w:r>
        <w:rPr>
          <w:noProof/>
        </w:rPr>
        <w:t>38</w:t>
      </w:r>
      <w:r w:rsidR="004B7281">
        <w:rPr>
          <w:noProof/>
        </w:rPr>
        <w:fldChar w:fldCharType="end"/>
      </w:r>
      <w:r>
        <w:t>: High pass on image</w:t>
      </w:r>
    </w:p>
    <w:p w14:paraId="7A060CBE" w14:textId="5523D84C" w:rsidR="00273F24" w:rsidRDefault="00273F24" w:rsidP="00273F24"/>
    <w:p w14:paraId="5B2DBE70" w14:textId="04EFBEEF" w:rsidR="00273F24" w:rsidRDefault="00273F24" w:rsidP="00273F24"/>
    <w:p w14:paraId="787E16F9" w14:textId="51BECD29" w:rsidR="004B7281" w:rsidRPr="00256347" w:rsidRDefault="00256347" w:rsidP="00256347">
      <w:pPr>
        <w:rPr>
          <w:noProof/>
          <w:lang w:val="en-CA" w:eastAsia="en-CA"/>
        </w:rPr>
      </w:pPr>
      <w:r>
        <w:rPr>
          <w:noProof/>
          <w:lang w:val="en-CA" w:eastAsia="en-CA"/>
        </w:rPr>
        <w:lastRenderedPageBreak/>
        <mc:AlternateContent>
          <mc:Choice Requires="wpc">
            <w:drawing>
              <wp:inline distT="0" distB="0" distL="0" distR="0" wp14:anchorId="6F1D0656" wp14:editId="24561BA7">
                <wp:extent cx="5486400" cy="5191124"/>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1" name="Group 71"/>
                        <wpg:cNvGrpSpPr/>
                        <wpg:grpSpPr>
                          <a:xfrm>
                            <a:off x="0" y="0"/>
                            <a:ext cx="4006385" cy="4562475"/>
                            <a:chOff x="0" y="0"/>
                            <a:chExt cx="4006385" cy="4562475"/>
                          </a:xfrm>
                        </wpg:grpSpPr>
                        <pic:pic xmlns:pic="http://schemas.openxmlformats.org/drawingml/2006/picture">
                          <pic:nvPicPr>
                            <pic:cNvPr id="69" name="Picture 69"/>
                            <pic:cNvPicPr/>
                          </pic:nvPicPr>
                          <pic:blipFill>
                            <a:blip r:embed="rId54"/>
                            <a:stretch>
                              <a:fillRect/>
                            </a:stretch>
                          </pic:blipFill>
                          <pic:spPr>
                            <a:xfrm>
                              <a:off x="0" y="0"/>
                              <a:ext cx="4006385" cy="3200400"/>
                            </a:xfrm>
                            <a:prstGeom prst="rect">
                              <a:avLst/>
                            </a:prstGeom>
                          </pic:spPr>
                        </pic:pic>
                        <pic:pic xmlns:pic="http://schemas.openxmlformats.org/drawingml/2006/picture">
                          <pic:nvPicPr>
                            <pic:cNvPr id="70" name="Picture 70"/>
                            <pic:cNvPicPr/>
                          </pic:nvPicPr>
                          <pic:blipFill>
                            <a:blip r:embed="rId55">
                              <a:extLst>
                                <a:ext uri="{28A0092B-C50C-407E-A947-70E740481C1C}">
                                  <a14:useLocalDpi xmlns:a14="http://schemas.microsoft.com/office/drawing/2010/main" val="0"/>
                                </a:ext>
                              </a:extLst>
                            </a:blip>
                            <a:stretch>
                              <a:fillRect/>
                            </a:stretch>
                          </pic:blipFill>
                          <pic:spPr>
                            <a:xfrm>
                              <a:off x="0" y="3237346"/>
                              <a:ext cx="2943225" cy="1325129"/>
                            </a:xfrm>
                            <a:prstGeom prst="rect">
                              <a:avLst/>
                            </a:prstGeom>
                          </pic:spPr>
                        </pic:pic>
                      </wpg:wgp>
                    </wpc:wpc>
                  </a:graphicData>
                </a:graphic>
              </wp:inline>
            </w:drawing>
          </mc:Choice>
          <mc:Fallback>
            <w:pict>
              <v:group w14:anchorId="53F2E78C" id="Canvas 68" o:spid="_x0000_s1026" editas="canvas" style="width:6in;height:408.75pt;mso-position-horizontal-relative:char;mso-position-vertical-relative:line" coordsize="54864,5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904;visibility:visible;mso-wrap-style:square">
                  <v:fill o:detectmouseclick="t"/>
                  <v:path o:connecttype="none"/>
                </v:shape>
                <v:group id="Group 71" o:spid="_x0000_s1028" style="position:absolute;width:40063;height:45624" coordsize="40063,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9" o:spid="_x0000_s1029" type="#_x0000_t75" style="position:absolute;width:4006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">
                    <v:imagedata r:id="rId56" o:title=""/>
                  </v:shape>
                  <v:shape id="Picture 70" o:spid="_x0000_s1030" type="#_x0000_t75" style="position:absolute;top:32373;width:29432;height:1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">
                    <v:imagedata r:id="rId57" o:title=""/>
                  </v:shape>
                </v:group>
                <w10:anchorlock/>
              </v:group>
            </w:pict>
          </mc:Fallback>
        </mc:AlternateContent>
      </w:r>
    </w:p>
    <w:p w14:paraId="69DE1BAA" w14:textId="02B8D76C" w:rsidR="004B7281" w:rsidRDefault="00206C69" w:rsidP="004B7281">
      <w:pPr>
        <w:tabs>
          <w:tab w:val="left" w:pos="990"/>
        </w:tabs>
        <w:rPr>
          <w:noProof/>
          <w:lang w:val="en-CA" w:eastAsia="en-CA"/>
        </w:rPr>
      </w:pPr>
      <w:r>
        <w:rPr>
          <w:noProof/>
          <w:lang w:val="en-CA" w:eastAsia="en-CA"/>
        </w:rPr>
        <w:drawing>
          <wp:inline distT="0" distB="0" distL="0" distR="0" wp14:anchorId="082CF0C0" wp14:editId="3ED93AB2">
            <wp:extent cx="5943600" cy="17113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711325"/>
                    </a:xfrm>
                    <a:prstGeom prst="rect">
                      <a:avLst/>
                    </a:prstGeom>
                  </pic:spPr>
                </pic:pic>
              </a:graphicData>
            </a:graphic>
          </wp:inline>
        </w:drawing>
      </w:r>
    </w:p>
    <w:p w14:paraId="0DFDCCFE" w14:textId="2CA8B95D" w:rsidR="004B7281" w:rsidRDefault="00256347" w:rsidP="004B7281">
      <w:pPr>
        <w:tabs>
          <w:tab w:val="left" w:pos="990"/>
        </w:tabs>
      </w:pPr>
      <w:r>
        <w:rPr>
          <w:noProof/>
          <w:lang w:val="en-CA" w:eastAsia="en-CA"/>
        </w:rPr>
        <w:lastRenderedPageBreak/>
        <mc:AlternateContent>
          <mc:Choice Requires="wpc">
            <w:drawing>
              <wp:inline distT="0" distB="0" distL="0" distR="0" wp14:anchorId="5FA90F0C" wp14:editId="4B19A712">
                <wp:extent cx="5973445" cy="8362950"/>
                <wp:effectExtent l="0" t="0" r="8255"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3" name="Group 63"/>
                        <wpg:cNvGrpSpPr/>
                        <wpg:grpSpPr>
                          <a:xfrm>
                            <a:off x="95250" y="0"/>
                            <a:ext cx="5878195" cy="8306143"/>
                            <a:chOff x="95250" y="0"/>
                            <a:chExt cx="5878195" cy="8306143"/>
                          </a:xfrm>
                        </wpg:grpSpPr>
                        <wpg:grpSp>
                          <wpg:cNvPr id="61" name="Group 61"/>
                          <wpg:cNvGrpSpPr/>
                          <wpg:grpSpPr>
                            <a:xfrm>
                              <a:off x="95250" y="0"/>
                              <a:ext cx="5878195" cy="6210643"/>
                              <a:chOff x="0" y="0"/>
                              <a:chExt cx="5878195" cy="6210643"/>
                            </a:xfrm>
                          </wpg:grpSpPr>
                          <pic:pic xmlns:pic="http://schemas.openxmlformats.org/drawingml/2006/picture">
                            <pic:nvPicPr>
                              <pic:cNvPr id="59" name="Picture 59"/>
                              <pic:cNvPicPr/>
                            </pic:nvPicPr>
                            <pic:blipFill rotWithShape="1">
                              <a:blip r:embed="rId59"/>
                              <a:srcRect b="46280"/>
                              <a:stretch/>
                            </pic:blipFill>
                            <pic:spPr bwMode="auto">
                              <a:xfrm>
                                <a:off x="0" y="0"/>
                                <a:ext cx="5878195" cy="21949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pic:nvPicPr>
                            <pic:blipFill>
                              <a:blip r:embed="rId60">
                                <a:extLst>
                                  <a:ext uri="{28A0092B-C50C-407E-A947-70E740481C1C}">
                                    <a14:useLocalDpi xmlns:a14="http://schemas.microsoft.com/office/drawing/2010/main" val="0"/>
                                  </a:ext>
                                </a:extLst>
                              </a:blip>
                              <a:stretch>
                                <a:fillRect/>
                              </a:stretch>
                            </pic:blipFill>
                            <pic:spPr>
                              <a:xfrm>
                                <a:off x="0" y="2194903"/>
                                <a:ext cx="5589905" cy="4015740"/>
                              </a:xfrm>
                              <a:prstGeom prst="rect">
                                <a:avLst/>
                              </a:prstGeom>
                            </pic:spPr>
                          </pic:pic>
                        </wpg:grpSp>
                        <pic:pic xmlns:pic="http://schemas.openxmlformats.org/drawingml/2006/picture">
                          <pic:nvPicPr>
                            <pic:cNvPr id="62" name="Picture 62"/>
                            <pic:cNvPicPr/>
                          </pic:nvPicPr>
                          <pic:blipFill>
                            <a:blip r:embed="rId61">
                              <a:extLst>
                                <a:ext uri="{28A0092B-C50C-407E-A947-70E740481C1C}">
                                  <a14:useLocalDpi xmlns:a14="http://schemas.microsoft.com/office/drawing/2010/main" val="0"/>
                                </a:ext>
                              </a:extLst>
                            </a:blip>
                            <a:stretch>
                              <a:fillRect/>
                            </a:stretch>
                          </pic:blipFill>
                          <pic:spPr>
                            <a:xfrm>
                              <a:off x="104775" y="6210643"/>
                              <a:ext cx="3686175" cy="2095500"/>
                            </a:xfrm>
                            <a:prstGeom prst="rect">
                              <a:avLst/>
                            </a:prstGeom>
                          </pic:spPr>
                        </pic:pic>
                      </wpg:wgp>
                    </wpc:wpc>
                  </a:graphicData>
                </a:graphic>
              </wp:inline>
            </w:drawing>
          </mc:Choice>
          <mc:Fallback>
            <w:pict>
              <v:group w14:anchorId="09DE28F0" id="Canvas 58" o:spid="_x0000_s1026" editas="canvas" style="width:470.35pt;height:658.5pt;mso-position-horizontal-relative:char;mso-position-vertical-relative:line" coordsize="59734,8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">
                <v:shape id="_x0000_s1027" type="#_x0000_t75" style="position:absolute;width:59734;height:83629;visibility:visible;mso-wrap-style:square">
                  <v:fill o:detectmouseclick="t"/>
                  <v:path o:connecttype="none"/>
                </v:shape>
                <v:group id="Group 63" o:spid="_x0000_s1028" style="position:absolute;left:952;width:58782;height:83061" coordorigin="952" coordsize="58781,8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1" o:spid="_x0000_s1029" style="position:absolute;left:952;width:58782;height:62106" coordsize="58781,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9" o:spid="_x0000_s1030" type="#_x0000_t75" style="position:absolute;width:58781;height:2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">
                      <v:imagedata r:id="rId62" o:title="" cropbottom="30330f"/>
                    </v:shape>
                    <v:shape id="Picture 60" o:spid="_x0000_s1031" type="#_x0000_t75" style="position:absolute;top:21949;width:55899;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">
                      <v:imagedata r:id="rId63" o:title=""/>
                    </v:shape>
                  </v:group>
                  <v:shape id="Picture 62" o:spid="_x0000_s1032" type="#_x0000_t75" style="position:absolute;left:1047;top:62106;width:3686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">
                    <v:imagedata r:id="rId64" o:title=""/>
                  </v:shape>
                </v:group>
                <w10:anchorlock/>
              </v:group>
            </w:pict>
          </mc:Fallback>
        </mc:AlternateContent>
      </w:r>
    </w:p>
    <w:p w14:paraId="4BD2AC61" w14:textId="78B712A5" w:rsidR="004B7281" w:rsidRPr="004B7281" w:rsidRDefault="00256347" w:rsidP="004B7281">
      <w:r>
        <w:rPr>
          <w:noProof/>
          <w:lang w:val="en-CA" w:eastAsia="en-CA"/>
        </w:rPr>
        <w:lastRenderedPageBreak/>
        <mc:AlternateContent>
          <mc:Choice Requires="wpc">
            <w:drawing>
              <wp:inline distT="0" distB="0" distL="0" distR="0" wp14:anchorId="22534D36" wp14:editId="7CF0C495">
                <wp:extent cx="5486400" cy="7115174"/>
                <wp:effectExtent l="0"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5" name="Group 75"/>
                        <wpg:cNvGrpSpPr/>
                        <wpg:grpSpPr>
                          <a:xfrm>
                            <a:off x="0" y="0"/>
                            <a:ext cx="4895850" cy="7086600"/>
                            <a:chOff x="0" y="0"/>
                            <a:chExt cx="4895850" cy="7086600"/>
                          </a:xfrm>
                        </wpg:grpSpPr>
                        <pic:pic xmlns:pic="http://schemas.openxmlformats.org/drawingml/2006/picture">
                          <pic:nvPicPr>
                            <pic:cNvPr id="73" name="Picture 73"/>
                            <pic:cNvPicPr/>
                          </pic:nvPicPr>
                          <pic:blipFill>
                            <a:blip r:embed="rId65"/>
                            <a:stretch>
                              <a:fillRect/>
                            </a:stretch>
                          </pic:blipFill>
                          <pic:spPr>
                            <a:xfrm>
                              <a:off x="0" y="0"/>
                              <a:ext cx="4895850" cy="3352800"/>
                            </a:xfrm>
                            <a:prstGeom prst="rect">
                              <a:avLst/>
                            </a:prstGeom>
                          </pic:spPr>
                        </pic:pic>
                        <pic:pic xmlns:pic="http://schemas.openxmlformats.org/drawingml/2006/picture">
                          <pic:nvPicPr>
                            <pic:cNvPr id="74" name="Picture 74"/>
                            <pic:cNvPicPr/>
                          </pic:nvPicPr>
                          <pic:blipFill>
                            <a:blip r:embed="rId66"/>
                            <a:stretch>
                              <a:fillRect/>
                            </a:stretch>
                          </pic:blipFill>
                          <pic:spPr>
                            <a:xfrm>
                              <a:off x="0" y="3438238"/>
                              <a:ext cx="4276724" cy="3648362"/>
                            </a:xfrm>
                            <a:prstGeom prst="rect">
                              <a:avLst/>
                            </a:prstGeom>
                          </pic:spPr>
                        </pic:pic>
                      </wpg:wgp>
                    </wpc:wpc>
                  </a:graphicData>
                </a:graphic>
              </wp:inline>
            </w:drawing>
          </mc:Choice>
          <mc:Fallback>
            <w:pict>
              <v:group w14:anchorId="3AA9608D" id="Canvas 72" o:spid="_x0000_s1026" editas="canvas" style="width:6in;height:560.25pt;mso-position-horizontal-relative:char;mso-position-vertical-relative:line" coordsize="54864,7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">
                <v:shape id="_x0000_s1027" type="#_x0000_t75" style="position:absolute;width:54864;height:71145;visibility:visible;mso-wrap-style:square">
                  <v:fill o:detectmouseclick="t"/>
                  <v:path o:connecttype="none"/>
                </v:shape>
                <v:group id="Group 75" o:spid="_x0000_s1028" style="position:absolute;width:48958;height:70866" coordsize="48958,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3" o:spid="_x0000_s1029" type="#_x0000_t75" style="position:absolute;width:4895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">
                    <v:imagedata r:id="rId67" o:title=""/>
                  </v:shape>
                  <v:shape id="Picture 74" o:spid="_x0000_s1030" type="#_x0000_t75" style="position:absolute;top:34382;width:42767;height:3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">
                    <v:imagedata r:id="rId68" o:title=""/>
                  </v:shape>
                </v:group>
                <w10:anchorlock/>
              </v:group>
            </w:pict>
          </mc:Fallback>
        </mc:AlternateContent>
      </w:r>
      <w:bookmarkStart w:id="0" w:name="_GoBack"/>
      <w:bookmarkEnd w:id="0"/>
    </w:p>
    <w:p w14:paraId="6CD73461" w14:textId="77777777" w:rsidR="004B7281" w:rsidRPr="004B7281" w:rsidRDefault="004B7281" w:rsidP="004B7281"/>
    <w:p w14:paraId="33D320C9" w14:textId="1701650D" w:rsidR="004B7281" w:rsidRDefault="004B7281" w:rsidP="004B7281"/>
    <w:p w14:paraId="2B8E6849" w14:textId="32399CD8" w:rsidR="004B7281" w:rsidRPr="004B7281" w:rsidRDefault="004B7281" w:rsidP="004B7281"/>
    <w:p w14:paraId="74FCDCFC" w14:textId="2E07C58C" w:rsidR="004B7281" w:rsidRPr="004B7281" w:rsidRDefault="004B7281" w:rsidP="004B7281">
      <w:pPr>
        <w:ind w:firstLine="720"/>
      </w:pPr>
    </w:p>
    <w:sectPr w:rsidR="004B7281" w:rsidRPr="004B728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D3197F"/>
    <w:multiLevelType w:val="hybridMultilevel"/>
    <w:tmpl w:val="BEC88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7B4789"/>
    <w:multiLevelType w:val="hybridMultilevel"/>
    <w:tmpl w:val="A7D2D4B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567A7"/>
    <w:rsid w:val="00075145"/>
    <w:rsid w:val="00086548"/>
    <w:rsid w:val="000F04A2"/>
    <w:rsid w:val="00104E6E"/>
    <w:rsid w:val="001064DA"/>
    <w:rsid w:val="00134BF7"/>
    <w:rsid w:val="00161288"/>
    <w:rsid w:val="00165934"/>
    <w:rsid w:val="00196BA8"/>
    <w:rsid w:val="001F5A7B"/>
    <w:rsid w:val="00205B18"/>
    <w:rsid w:val="00206C69"/>
    <w:rsid w:val="00246C66"/>
    <w:rsid w:val="00256347"/>
    <w:rsid w:val="00257753"/>
    <w:rsid w:val="00262129"/>
    <w:rsid w:val="00266DA6"/>
    <w:rsid w:val="00273F24"/>
    <w:rsid w:val="00280313"/>
    <w:rsid w:val="00280546"/>
    <w:rsid w:val="002A762A"/>
    <w:rsid w:val="002C51BE"/>
    <w:rsid w:val="0033066B"/>
    <w:rsid w:val="00336E0D"/>
    <w:rsid w:val="003423D6"/>
    <w:rsid w:val="003503EE"/>
    <w:rsid w:val="00384063"/>
    <w:rsid w:val="003D6520"/>
    <w:rsid w:val="004023BD"/>
    <w:rsid w:val="004148FC"/>
    <w:rsid w:val="004B0E9B"/>
    <w:rsid w:val="004B7281"/>
    <w:rsid w:val="004D2E17"/>
    <w:rsid w:val="004D6683"/>
    <w:rsid w:val="004E05D2"/>
    <w:rsid w:val="004F6ADE"/>
    <w:rsid w:val="00504612"/>
    <w:rsid w:val="00504708"/>
    <w:rsid w:val="00565EAB"/>
    <w:rsid w:val="005751C2"/>
    <w:rsid w:val="005A7405"/>
    <w:rsid w:val="005C6DDA"/>
    <w:rsid w:val="005D209D"/>
    <w:rsid w:val="005D40F7"/>
    <w:rsid w:val="0060571E"/>
    <w:rsid w:val="00620AEC"/>
    <w:rsid w:val="00623BF6"/>
    <w:rsid w:val="00626A6A"/>
    <w:rsid w:val="0062792A"/>
    <w:rsid w:val="00657967"/>
    <w:rsid w:val="00670492"/>
    <w:rsid w:val="00672092"/>
    <w:rsid w:val="006D21F1"/>
    <w:rsid w:val="00713209"/>
    <w:rsid w:val="00715A73"/>
    <w:rsid w:val="00787EFF"/>
    <w:rsid w:val="007F7B98"/>
    <w:rsid w:val="00803A06"/>
    <w:rsid w:val="0084018D"/>
    <w:rsid w:val="008E2AF6"/>
    <w:rsid w:val="008F0F41"/>
    <w:rsid w:val="00913B00"/>
    <w:rsid w:val="00915C7B"/>
    <w:rsid w:val="00942518"/>
    <w:rsid w:val="00947D8A"/>
    <w:rsid w:val="009519F1"/>
    <w:rsid w:val="00964A04"/>
    <w:rsid w:val="009C4D94"/>
    <w:rsid w:val="009F50A3"/>
    <w:rsid w:val="00A17B4D"/>
    <w:rsid w:val="00A50665"/>
    <w:rsid w:val="00A8449D"/>
    <w:rsid w:val="00A858B1"/>
    <w:rsid w:val="00A92327"/>
    <w:rsid w:val="00A93CCB"/>
    <w:rsid w:val="00AA1F25"/>
    <w:rsid w:val="00AD0C5B"/>
    <w:rsid w:val="00AE34C9"/>
    <w:rsid w:val="00AF210C"/>
    <w:rsid w:val="00AF7EA9"/>
    <w:rsid w:val="00B37306"/>
    <w:rsid w:val="00BB10B2"/>
    <w:rsid w:val="00BB1D15"/>
    <w:rsid w:val="00BB69C2"/>
    <w:rsid w:val="00BF474B"/>
    <w:rsid w:val="00C30B74"/>
    <w:rsid w:val="00C35C5E"/>
    <w:rsid w:val="00C700DD"/>
    <w:rsid w:val="00C75B92"/>
    <w:rsid w:val="00C83BC6"/>
    <w:rsid w:val="00CB78DF"/>
    <w:rsid w:val="00CC10EE"/>
    <w:rsid w:val="00CC5F78"/>
    <w:rsid w:val="00CD1891"/>
    <w:rsid w:val="00CD672C"/>
    <w:rsid w:val="00CE3EBD"/>
    <w:rsid w:val="00D76243"/>
    <w:rsid w:val="00DB0F45"/>
    <w:rsid w:val="00DB248A"/>
    <w:rsid w:val="00DE339A"/>
    <w:rsid w:val="00E0550B"/>
    <w:rsid w:val="00E07ECB"/>
    <w:rsid w:val="00E24831"/>
    <w:rsid w:val="00E47223"/>
    <w:rsid w:val="00E645CA"/>
    <w:rsid w:val="00EB1854"/>
    <w:rsid w:val="00EC68F1"/>
    <w:rsid w:val="00EF477E"/>
    <w:rsid w:val="00F53BB9"/>
    <w:rsid w:val="00F65A30"/>
    <w:rsid w:val="00F71F89"/>
    <w:rsid w:val="00F857C4"/>
    <w:rsid w:val="00F94D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 w:type="character" w:styleId="PlaceholderText">
    <w:name w:val="Placeholder Text"/>
    <w:basedOn w:val="DefaultParagraphFont"/>
    <w:uiPriority w:val="99"/>
    <w:semiHidden/>
    <w:rsid w:val="005047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png"/><Relationship Id="rId21" Type="http://schemas.openxmlformats.org/officeDocument/2006/relationships/image" Target="media/image17.emf"/><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emf"/><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fontTable" Target="fontTable.xml"/><Relationship Id="rId8" Type="http://schemas.openxmlformats.org/officeDocument/2006/relationships/image" Target="media/image4.emf"/><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emf"/><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49AEC71</Template>
  <TotalTime>384</TotalTime>
  <Pages>30</Pages>
  <Words>1510</Words>
  <Characters>8609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Chrouk Kasem</cp:lastModifiedBy>
  <cp:revision>103</cp:revision>
  <dcterms:created xsi:type="dcterms:W3CDTF">2016-11-29T21:24:00Z</dcterms:created>
  <dcterms:modified xsi:type="dcterms:W3CDTF">2016-12-05T21:19:00Z</dcterms:modified>
</cp:coreProperties>
</file>